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2D48" w14:textId="77777777" w:rsidR="00816216" w:rsidRDefault="00D75A73" w:rsidP="00141A4C">
      <w:pPr>
        <w:pStyle w:val="Title"/>
      </w:pPr>
      <w:r>
        <w:t>Everal N. Murdock</w:t>
      </w:r>
    </w:p>
    <w:p w14:paraId="1D86F7E7" w14:textId="56B9672A" w:rsidR="00141A4C" w:rsidRDefault="00D75A73" w:rsidP="00141A4C">
      <w:r>
        <w:t>3227 N Chestnut Dr. Bronx, NY 10467</w:t>
      </w:r>
      <w:r w:rsidR="00141A4C">
        <w:t> | </w:t>
      </w:r>
      <w:r>
        <w:t>917-257-8091</w:t>
      </w:r>
      <w:r w:rsidR="00141A4C">
        <w:t> | </w:t>
      </w:r>
      <w:r w:rsidR="00A03962">
        <w:t>Emurdock@outlook</w:t>
      </w:r>
      <w:r>
        <w:t>.com</w:t>
      </w:r>
    </w:p>
    <w:p w14:paraId="07B881B2" w14:textId="77777777" w:rsidR="00ED4BDA" w:rsidRDefault="00ED4BDA" w:rsidP="00ED4BDA">
      <w:pPr>
        <w:pStyle w:val="Heading1"/>
      </w:pPr>
      <w:r>
        <w:t>Qualifications summary</w:t>
      </w:r>
    </w:p>
    <w:p w14:paraId="4C544F1F" w14:textId="7A814109" w:rsidR="00ED4BDA" w:rsidRPr="001B29CF" w:rsidRDefault="005801A7" w:rsidP="00ED4BDA">
      <w:r>
        <w:t>S</w:t>
      </w:r>
      <w:r w:rsidR="00ED4BDA">
        <w:t xml:space="preserve">trong </w:t>
      </w:r>
      <w:r w:rsidR="004A5EC0">
        <w:t xml:space="preserve">Sitecore </w:t>
      </w:r>
      <w:r w:rsidR="00ED4BDA">
        <w:t xml:space="preserve">developer with </w:t>
      </w:r>
      <w:r>
        <w:t>good</w:t>
      </w:r>
      <w:r w:rsidR="00ED4BDA">
        <w:t xml:space="preserve"> experience developing and administering </w:t>
      </w:r>
      <w:r>
        <w:t xml:space="preserve">Sitecore </w:t>
      </w:r>
      <w:r w:rsidR="00ED4BDA">
        <w:t xml:space="preserve">web applications, using visual studio, C#, </w:t>
      </w:r>
      <w:r w:rsidR="00F338EC">
        <w:t>ASP.NET MVC</w:t>
      </w:r>
      <w:r w:rsidR="00ED4BDA">
        <w:t xml:space="preserve">, </w:t>
      </w:r>
      <w:r w:rsidR="00F338EC">
        <w:t xml:space="preserve">MS </w:t>
      </w:r>
      <w:r w:rsidR="00ED4BDA">
        <w:t xml:space="preserve">SQL, </w:t>
      </w:r>
      <w:r>
        <w:t>etc</w:t>
      </w:r>
      <w:r w:rsidR="00ED4BDA">
        <w:t xml:space="preserve">. Worked on various projects from business requirement gathering to project </w:t>
      </w:r>
      <w:r>
        <w:t>development</w:t>
      </w:r>
      <w:r w:rsidR="003E58CD">
        <w:t xml:space="preserve"> and deployment</w:t>
      </w:r>
      <w:r w:rsidR="00ED4BDA">
        <w:t>.</w:t>
      </w:r>
    </w:p>
    <w:sdt>
      <w:sdtPr>
        <w:alias w:val="Education:"/>
        <w:tag w:val="Education:"/>
        <w:id w:val="807127995"/>
        <w:placeholder>
          <w:docPart w:val="4F3916FDE91945C18CDC5DC4111C7DD6"/>
        </w:placeholder>
        <w:temporary/>
        <w:showingPlcHdr/>
        <w15:appearance w15:val="hidden"/>
      </w:sdtPr>
      <w:sdtContent>
        <w:p w14:paraId="795F16CA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68CA9DB2" w14:textId="2B5B2737" w:rsidR="00A03962" w:rsidRDefault="00512112" w:rsidP="00A03962">
      <w:pPr>
        <w:pStyle w:val="Heading2"/>
      </w:pPr>
      <w:r>
        <w:t>Master</w:t>
      </w:r>
      <w:r w:rsidR="00EE241D">
        <w:t>’s</w:t>
      </w:r>
      <w:r>
        <w:t xml:space="preserve"> </w:t>
      </w:r>
      <w:r w:rsidR="00A03962">
        <w:t>| </w:t>
      </w:r>
      <w:r>
        <w:t>Expected graduation 2023</w:t>
      </w:r>
      <w:r w:rsidR="00A03962">
        <w:t> | </w:t>
      </w:r>
      <w:r>
        <w:t>Southern New Hampshire University</w:t>
      </w:r>
    </w:p>
    <w:p w14:paraId="4010A349" w14:textId="7EAB36D4" w:rsidR="00A03962" w:rsidRPr="00900B91" w:rsidRDefault="00A03962" w:rsidP="00A03962">
      <w:pPr>
        <w:pStyle w:val="ListBullet"/>
      </w:pPr>
      <w:r w:rsidRPr="00900B91">
        <w:t xml:space="preserve">Major: </w:t>
      </w:r>
      <w:r w:rsidR="00A758BD" w:rsidRPr="00900B91">
        <w:rPr>
          <w:rFonts w:cs="Arial"/>
          <w:color w:val="666666"/>
          <w:shd w:val="clear" w:color="auto" w:fill="FFFFFF"/>
        </w:rPr>
        <w:t>Information Technology w/conc in Software App Dev</w:t>
      </w:r>
      <w:r w:rsidR="00A758BD" w:rsidRPr="00900B91">
        <w:t>elopment</w:t>
      </w:r>
    </w:p>
    <w:p w14:paraId="4FFA3ECA" w14:textId="7D4FA456" w:rsidR="006270A9" w:rsidRDefault="00512112">
      <w:pPr>
        <w:pStyle w:val="Heading2"/>
      </w:pPr>
      <w:r>
        <w:t xml:space="preserve">Bachelar </w:t>
      </w:r>
      <w:r w:rsidR="00D75A73">
        <w:t>of science</w:t>
      </w:r>
      <w:r w:rsidR="009D5933">
        <w:t> | </w:t>
      </w:r>
      <w:r w:rsidR="00D75A73">
        <w:t>June 2004</w:t>
      </w:r>
      <w:r w:rsidR="009D5933">
        <w:t> | </w:t>
      </w:r>
      <w:r w:rsidR="00D75A73">
        <w:t>Cuny ba</w:t>
      </w:r>
    </w:p>
    <w:p w14:paraId="4E47AB84" w14:textId="77777777" w:rsidR="006270A9" w:rsidRDefault="009D5933" w:rsidP="00A83F71">
      <w:pPr>
        <w:pStyle w:val="ListBullet"/>
      </w:pPr>
      <w:r>
        <w:t xml:space="preserve">Major: </w:t>
      </w:r>
      <w:r w:rsidR="00D75A73">
        <w:t>Computer science</w:t>
      </w:r>
    </w:p>
    <w:p w14:paraId="2E8BC284" w14:textId="77777777" w:rsidR="006270A9" w:rsidRDefault="00D75A73" w:rsidP="00D75A73">
      <w:pPr>
        <w:pStyle w:val="Heading1"/>
      </w:pPr>
      <w:r>
        <w:t>Primary Skill</w:t>
      </w:r>
      <w:r w:rsidR="00754749">
        <w:t>s</w:t>
      </w:r>
    </w:p>
    <w:p w14:paraId="24E9AE9B" w14:textId="437F6473" w:rsidR="00512112" w:rsidRPr="004A5EC0" w:rsidRDefault="00D47308" w:rsidP="00512112">
      <w:pPr>
        <w:pStyle w:val="Heading2"/>
        <w:rPr>
          <w:rFonts w:asciiTheme="minorHAnsi" w:hAnsiTheme="minorHAnsi"/>
          <w:b w:val="0"/>
          <w:bCs/>
          <w:sz w:val="22"/>
          <w:szCs w:val="22"/>
        </w:rPr>
      </w:pPr>
      <w:r w:rsidRPr="004A5EC0">
        <w:rPr>
          <w:rFonts w:asciiTheme="minorHAnsi" w:hAnsiTheme="minorHAnsi"/>
          <w:b w:val="0"/>
          <w:bCs/>
          <w:sz w:val="22"/>
          <w:szCs w:val="22"/>
        </w:rPr>
        <w:t>Sitecore</w:t>
      </w:r>
      <w:r w:rsidR="000C0136">
        <w:rPr>
          <w:rFonts w:asciiTheme="minorHAnsi" w:hAnsiTheme="minorHAnsi"/>
          <w:b w:val="0"/>
          <w:bCs/>
          <w:sz w:val="22"/>
          <w:szCs w:val="22"/>
        </w:rPr>
        <w:t xml:space="preserve"> 7.2/9.3</w:t>
      </w:r>
      <w:r w:rsidRPr="004A5EC0">
        <w:rPr>
          <w:rFonts w:asciiTheme="minorHAnsi" w:hAnsiTheme="minorHAnsi"/>
          <w:b w:val="0"/>
          <w:bCs/>
          <w:sz w:val="22"/>
          <w:szCs w:val="22"/>
        </w:rPr>
        <w:t xml:space="preserve">, </w:t>
      </w:r>
      <w:r w:rsidR="00D75A73" w:rsidRPr="004A5EC0">
        <w:rPr>
          <w:rFonts w:asciiTheme="minorHAnsi" w:hAnsiTheme="minorHAnsi"/>
          <w:b w:val="0"/>
          <w:bCs/>
          <w:sz w:val="22"/>
          <w:szCs w:val="22"/>
        </w:rPr>
        <w:t xml:space="preserve">ASP.NET, C#, </w:t>
      </w:r>
      <w:r w:rsidR="003E58CD">
        <w:rPr>
          <w:rFonts w:asciiTheme="minorHAnsi" w:hAnsiTheme="minorHAnsi"/>
          <w:b w:val="0"/>
          <w:bCs/>
          <w:sz w:val="22"/>
          <w:szCs w:val="22"/>
        </w:rPr>
        <w:t xml:space="preserve">MVC, </w:t>
      </w:r>
      <w:r w:rsidR="004A5EC0" w:rsidRPr="004A5EC0">
        <w:rPr>
          <w:rFonts w:asciiTheme="minorHAnsi" w:hAnsiTheme="minorHAnsi"/>
          <w:b w:val="0"/>
          <w:bCs/>
          <w:sz w:val="22"/>
          <w:szCs w:val="22"/>
        </w:rPr>
        <w:t xml:space="preserve">MS </w:t>
      </w:r>
      <w:r w:rsidR="00D75A73" w:rsidRPr="004A5EC0">
        <w:rPr>
          <w:rFonts w:asciiTheme="minorHAnsi" w:hAnsiTheme="minorHAnsi"/>
          <w:b w:val="0"/>
          <w:bCs/>
          <w:sz w:val="22"/>
          <w:szCs w:val="22"/>
        </w:rPr>
        <w:t>SQL</w:t>
      </w:r>
      <w:r w:rsidR="00502306" w:rsidRPr="004A5EC0">
        <w:rPr>
          <w:rFonts w:asciiTheme="minorHAnsi" w:hAnsiTheme="minorHAnsi"/>
          <w:b w:val="0"/>
          <w:bCs/>
          <w:sz w:val="22"/>
          <w:szCs w:val="22"/>
        </w:rPr>
        <w:t xml:space="preserve">, </w:t>
      </w:r>
      <w:r w:rsidR="008A61B0" w:rsidRPr="004A5EC0">
        <w:rPr>
          <w:rFonts w:asciiTheme="minorHAnsi" w:hAnsiTheme="minorHAnsi"/>
          <w:b w:val="0"/>
          <w:bCs/>
          <w:sz w:val="22"/>
          <w:szCs w:val="22"/>
        </w:rPr>
        <w:t>AZURE, AWS</w:t>
      </w:r>
      <w:r w:rsidR="004A5EC0" w:rsidRPr="004A5EC0">
        <w:rPr>
          <w:rFonts w:asciiTheme="minorHAnsi" w:hAnsiTheme="minorHAnsi"/>
          <w:b w:val="0"/>
          <w:bCs/>
          <w:sz w:val="22"/>
          <w:szCs w:val="22"/>
        </w:rPr>
        <w:t xml:space="preserve">, </w:t>
      </w:r>
      <w:r w:rsidR="004A5EC0" w:rsidRPr="004A5EC0">
        <w:rPr>
          <w:rFonts w:asciiTheme="minorHAnsi" w:hAnsiTheme="minorHAnsi"/>
          <w:b w:val="0"/>
          <w:bCs/>
          <w:color w:val="252525"/>
          <w:sz w:val="22"/>
          <w:szCs w:val="22"/>
          <w:shd w:val="clear" w:color="auto" w:fill="FFFFFF"/>
        </w:rPr>
        <w:t>JavaScript/jQuery</w:t>
      </w:r>
      <w:r w:rsidR="00F338EC">
        <w:rPr>
          <w:rFonts w:asciiTheme="minorHAnsi" w:hAnsiTheme="minorHAnsi"/>
          <w:b w:val="0"/>
          <w:bCs/>
          <w:color w:val="252525"/>
          <w:sz w:val="22"/>
          <w:szCs w:val="22"/>
          <w:shd w:val="clear" w:color="auto" w:fill="FFFFFF"/>
        </w:rPr>
        <w:t>, JSON</w:t>
      </w:r>
      <w:r w:rsidR="003437B8">
        <w:rPr>
          <w:rFonts w:asciiTheme="minorHAnsi" w:hAnsiTheme="minorHAnsi"/>
          <w:b w:val="0"/>
          <w:bCs/>
          <w:color w:val="252525"/>
          <w:sz w:val="22"/>
          <w:szCs w:val="22"/>
          <w:shd w:val="clear" w:color="auto" w:fill="FFFFFF"/>
        </w:rPr>
        <w:t xml:space="preserve">, </w:t>
      </w:r>
      <w:r w:rsidR="003437B8" w:rsidRPr="003437B8">
        <w:rPr>
          <w:rFonts w:asciiTheme="minorHAnsi" w:hAnsiTheme="minorHAnsi"/>
          <w:b w:val="0"/>
          <w:bCs/>
          <w:color w:val="626262"/>
          <w:sz w:val="22"/>
          <w:szCs w:val="22"/>
          <w:shd w:val="clear" w:color="auto" w:fill="FFFFFF"/>
        </w:rPr>
        <w:t>API’s</w:t>
      </w:r>
      <w:r w:rsidR="003437B8">
        <w:rPr>
          <w:rFonts w:asciiTheme="minorHAnsi" w:hAnsiTheme="minorHAnsi"/>
          <w:b w:val="0"/>
          <w:bCs/>
          <w:color w:val="626262"/>
          <w:sz w:val="22"/>
          <w:szCs w:val="22"/>
          <w:shd w:val="clear" w:color="auto" w:fill="FFFFFF"/>
        </w:rPr>
        <w:t xml:space="preserve">, </w:t>
      </w:r>
      <w:r w:rsidR="003437B8" w:rsidRPr="004A5EC0">
        <w:rPr>
          <w:rFonts w:asciiTheme="minorHAnsi" w:hAnsiTheme="minorHAnsi"/>
          <w:b w:val="0"/>
          <w:bCs/>
          <w:sz w:val="22"/>
          <w:szCs w:val="22"/>
        </w:rPr>
        <w:t>Jira</w:t>
      </w:r>
      <w:r w:rsidR="003437B8">
        <w:rPr>
          <w:rFonts w:asciiTheme="minorHAnsi" w:hAnsiTheme="minorHAnsi"/>
          <w:b w:val="0"/>
          <w:bCs/>
          <w:sz w:val="22"/>
          <w:szCs w:val="22"/>
        </w:rPr>
        <w:t>, GIT</w:t>
      </w:r>
      <w:r w:rsidR="000C0136"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140C4F48" w14:textId="37A6E8DD" w:rsidR="00512112" w:rsidRDefault="0043177B" w:rsidP="00512112">
      <w:pPr>
        <w:pStyle w:val="Heading1"/>
      </w:pPr>
      <w:r>
        <w:t>Microsoft Azure Developer Associate</w:t>
      </w:r>
    </w:p>
    <w:p w14:paraId="374A3D12" w14:textId="0998285D" w:rsidR="00512112" w:rsidRPr="00900B91" w:rsidRDefault="0043177B" w:rsidP="00512112">
      <w:pPr>
        <w:pStyle w:val="Heading2"/>
        <w:rPr>
          <w:rFonts w:asciiTheme="minorHAnsi" w:hAnsiTheme="minorHAnsi"/>
          <w:b w:val="0"/>
          <w:bCs/>
          <w:sz w:val="22"/>
          <w:szCs w:val="22"/>
        </w:rPr>
      </w:pPr>
      <w:r w:rsidRPr="00900B91">
        <w:rPr>
          <w:rFonts w:asciiTheme="minorHAnsi" w:hAnsiTheme="minorHAnsi"/>
          <w:b w:val="0"/>
          <w:bCs/>
          <w:sz w:val="22"/>
          <w:szCs w:val="22"/>
        </w:rPr>
        <w:t>Microsoft certified: AZURE DEVELOPER ASSOCIATE</w:t>
      </w:r>
    </w:p>
    <w:p w14:paraId="45AD4EBF" w14:textId="77777777" w:rsidR="00D75A73" w:rsidRDefault="00D75A73" w:rsidP="00D75A73">
      <w:pPr>
        <w:pStyle w:val="Heading1"/>
      </w:pPr>
      <w:r>
        <w:t>Sitecore Certified Professional Developer</w:t>
      </w:r>
    </w:p>
    <w:p w14:paraId="24B2CC3B" w14:textId="4ECFCB30" w:rsidR="00D75A73" w:rsidRPr="00900B91" w:rsidRDefault="00D75A73" w:rsidP="00D75A73">
      <w:pPr>
        <w:pStyle w:val="Heading2"/>
        <w:rPr>
          <w:rFonts w:asciiTheme="minorHAnsi" w:hAnsiTheme="minorHAnsi"/>
          <w:b w:val="0"/>
          <w:bCs/>
          <w:sz w:val="22"/>
          <w:szCs w:val="22"/>
        </w:rPr>
      </w:pPr>
      <w:r w:rsidRPr="00900B91">
        <w:rPr>
          <w:rFonts w:asciiTheme="minorHAnsi" w:hAnsiTheme="minorHAnsi"/>
          <w:b w:val="0"/>
          <w:bCs/>
          <w:sz w:val="22"/>
          <w:szCs w:val="22"/>
        </w:rPr>
        <w:t>Certified to develop and maintian sitecore cms 6.5 websites and applications</w:t>
      </w:r>
    </w:p>
    <w:sdt>
      <w:sdtPr>
        <w:alias w:val="Experience:"/>
        <w:tag w:val="Experience:"/>
        <w:id w:val="171684534"/>
        <w:placeholder>
          <w:docPart w:val="27F3DA021D4943ACACFCA2C8368B25C4"/>
        </w:placeholder>
        <w:temporary/>
        <w:showingPlcHdr/>
        <w15:appearance w15:val="hidden"/>
      </w:sdtPr>
      <w:sdtContent>
        <w:p w14:paraId="7A51BAE9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08301605" w14:textId="55C6201F" w:rsidR="00D47308" w:rsidRDefault="009F190E" w:rsidP="00D47308">
      <w:pPr>
        <w:pStyle w:val="Heading2"/>
      </w:pPr>
      <w:r>
        <w:t xml:space="preserve">Sitecore </w:t>
      </w:r>
      <w:r w:rsidR="00D47308">
        <w:t>Web developer | ZENSAR | SEP 201</w:t>
      </w:r>
      <w:r w:rsidR="00DA6F5D">
        <w:t>8</w:t>
      </w:r>
      <w:r w:rsidR="00D47308">
        <w:t xml:space="preserve"> </w:t>
      </w:r>
      <w:r w:rsidR="00491EA9">
        <w:t>–</w:t>
      </w:r>
      <w:r w:rsidR="00D47308">
        <w:t xml:space="preserve"> </w:t>
      </w:r>
      <w:r w:rsidR="00491EA9">
        <w:t>Aug 2022</w:t>
      </w:r>
    </w:p>
    <w:p w14:paraId="37C960F5" w14:textId="582673E2" w:rsidR="00D47308" w:rsidRDefault="00D47308" w:rsidP="00D47308">
      <w:pPr>
        <w:pStyle w:val="ListBullet"/>
      </w:pPr>
      <w:r>
        <w:t xml:space="preserve">In house </w:t>
      </w:r>
      <w:r w:rsidR="00ED4BDA">
        <w:t xml:space="preserve">Sitecore </w:t>
      </w:r>
      <w:r>
        <w:t xml:space="preserve">development </w:t>
      </w:r>
      <w:r w:rsidR="009F190E">
        <w:t>based on JIRA ticket requirements.</w:t>
      </w:r>
    </w:p>
    <w:p w14:paraId="56389BF0" w14:textId="00074DBE" w:rsidR="007A2B66" w:rsidRDefault="007A2B66" w:rsidP="00D47308">
      <w:pPr>
        <w:pStyle w:val="ListBullet"/>
      </w:pPr>
      <w:r>
        <w:t>Create templates, layouts, rendering, workflows for various components and site features.</w:t>
      </w:r>
    </w:p>
    <w:p w14:paraId="7601B2AF" w14:textId="721B212B" w:rsidR="00502306" w:rsidRPr="00900B91" w:rsidRDefault="00502306" w:rsidP="00D47308">
      <w:pPr>
        <w:pStyle w:val="ListBullet"/>
      </w:pPr>
      <w:r w:rsidRPr="00900B91">
        <w:rPr>
          <w:rFonts w:cs="Calibri"/>
          <w:color w:val="000000"/>
          <w:shd w:val="clear" w:color="auto" w:fill="FFFFFF"/>
        </w:rPr>
        <w:t xml:space="preserve">Perform </w:t>
      </w:r>
      <w:r w:rsidR="009F190E">
        <w:rPr>
          <w:rFonts w:cs="Calibri"/>
          <w:color w:val="000000"/>
          <w:shd w:val="clear" w:color="auto" w:fill="FFFFFF"/>
        </w:rPr>
        <w:t xml:space="preserve">Sitecore </w:t>
      </w:r>
      <w:r w:rsidRPr="00900B91">
        <w:rPr>
          <w:rFonts w:cs="Calibri"/>
          <w:color w:val="000000"/>
          <w:shd w:val="clear" w:color="auto" w:fill="FFFFFF"/>
        </w:rPr>
        <w:t xml:space="preserve">back-end </w:t>
      </w:r>
      <w:r w:rsidR="00900B91" w:rsidRPr="00900B91">
        <w:rPr>
          <w:rFonts w:cs="Calibri"/>
          <w:color w:val="000000"/>
          <w:shd w:val="clear" w:color="auto" w:fill="FFFFFF"/>
        </w:rPr>
        <w:t>development</w:t>
      </w:r>
      <w:r w:rsidRPr="00900B91">
        <w:rPr>
          <w:rFonts w:cs="Calibri"/>
          <w:color w:val="000000"/>
          <w:shd w:val="clear" w:color="auto" w:fill="FFFFFF"/>
        </w:rPr>
        <w:t>, UI integration</w:t>
      </w:r>
      <w:r w:rsidR="00900B91" w:rsidRPr="00900B91">
        <w:rPr>
          <w:rFonts w:cs="Calibri"/>
          <w:color w:val="000000"/>
          <w:shd w:val="clear" w:color="auto" w:fill="FFFFFF"/>
        </w:rPr>
        <w:t>, and unit testing</w:t>
      </w:r>
      <w:r w:rsidRPr="00900B91">
        <w:rPr>
          <w:rFonts w:cs="Calibri"/>
          <w:color w:val="000000"/>
          <w:shd w:val="clear" w:color="auto" w:fill="FFFFFF"/>
        </w:rPr>
        <w:t xml:space="preserve"> utilizing the appropriate methodologies, technology, and tools</w:t>
      </w:r>
      <w:r w:rsidR="00900B91" w:rsidRPr="00900B91">
        <w:rPr>
          <w:rFonts w:cs="Calibri"/>
          <w:color w:val="000000"/>
          <w:shd w:val="clear" w:color="auto" w:fill="FFFFFF"/>
        </w:rPr>
        <w:t>.</w:t>
      </w:r>
    </w:p>
    <w:p w14:paraId="4399781C" w14:textId="7CF788DE" w:rsidR="00D47308" w:rsidRDefault="00D85069" w:rsidP="00D47308">
      <w:pPr>
        <w:pStyle w:val="ListBullet"/>
      </w:pPr>
      <w:r>
        <w:t>Maintain legacy Sitecore</w:t>
      </w:r>
      <w:r w:rsidR="003437B8">
        <w:t xml:space="preserve"> 7.2</w:t>
      </w:r>
      <w:r>
        <w:t xml:space="preserve"> by performing bug fixes and enhancements while migrating to Sitecore 9.</w:t>
      </w:r>
      <w:r w:rsidR="00653E07">
        <w:t>3</w:t>
      </w:r>
      <w:r>
        <w:t>.</w:t>
      </w:r>
      <w:r w:rsidR="00D47308">
        <w:t xml:space="preserve"> </w:t>
      </w:r>
    </w:p>
    <w:p w14:paraId="71A1B398" w14:textId="0A50598A" w:rsidR="00D47308" w:rsidRDefault="00D85069" w:rsidP="00D47308">
      <w:pPr>
        <w:pStyle w:val="ListBullet"/>
      </w:pPr>
      <w:r>
        <w:t>Support</w:t>
      </w:r>
      <w:r w:rsidR="003437B8">
        <w:t xml:space="preserve"> and maintain</w:t>
      </w:r>
      <w:r>
        <w:t xml:space="preserve"> legacy </w:t>
      </w:r>
      <w:r w:rsidR="003437B8">
        <w:t xml:space="preserve">C#/VB </w:t>
      </w:r>
      <w:r>
        <w:t>admin tools</w:t>
      </w:r>
      <w:r w:rsidR="008A61B0">
        <w:t xml:space="preserve">, </w:t>
      </w:r>
      <w:r>
        <w:t>in-house migration jobs</w:t>
      </w:r>
      <w:r w:rsidR="008A61B0">
        <w:t xml:space="preserve">, </w:t>
      </w:r>
      <w:r>
        <w:t xml:space="preserve">and </w:t>
      </w:r>
      <w:r w:rsidR="00A151E3">
        <w:t>file</w:t>
      </w:r>
      <w:r w:rsidR="008A61B0">
        <w:t xml:space="preserve"> </w:t>
      </w:r>
      <w:r>
        <w:t>copy processes</w:t>
      </w:r>
      <w:r w:rsidR="00D47308">
        <w:t>.</w:t>
      </w:r>
    </w:p>
    <w:p w14:paraId="2C7C87CA" w14:textId="25D1E33C" w:rsidR="006270A9" w:rsidRDefault="00D75A73">
      <w:pPr>
        <w:pStyle w:val="Heading2"/>
      </w:pPr>
      <w:r>
        <w:t>Web developer</w:t>
      </w:r>
      <w:r w:rsidR="009D5933">
        <w:t> | </w:t>
      </w:r>
      <w:r>
        <w:t>Christies</w:t>
      </w:r>
      <w:r w:rsidR="009D5933">
        <w:t> | </w:t>
      </w:r>
      <w:r w:rsidR="009265C5">
        <w:t>Aug 2010</w:t>
      </w:r>
      <w:r>
        <w:t xml:space="preserve"> </w:t>
      </w:r>
      <w:r w:rsidR="00491EA9">
        <w:t>–</w:t>
      </w:r>
      <w:r>
        <w:t xml:space="preserve"> </w:t>
      </w:r>
      <w:r w:rsidR="00491EA9">
        <w:t xml:space="preserve">Aug </w:t>
      </w:r>
      <w:r w:rsidR="00D47308">
        <w:t>201</w:t>
      </w:r>
      <w:r w:rsidR="00DA6F5D">
        <w:t>8</w:t>
      </w:r>
    </w:p>
    <w:p w14:paraId="40720FB3" w14:textId="2D0AEC42" w:rsidR="006270A9" w:rsidRDefault="00526916">
      <w:pPr>
        <w:pStyle w:val="ListBullet"/>
      </w:pPr>
      <w:r>
        <w:t xml:space="preserve">In house application development and </w:t>
      </w:r>
      <w:r w:rsidR="00D47308">
        <w:t>maintenance,</w:t>
      </w:r>
      <w:r w:rsidR="009265C5">
        <w:t xml:space="preserve"> with the utilization of established development tools, guidelines and conventions including but not limited to Visual Studio, C#, VB.NET, VB6, </w:t>
      </w:r>
      <w:r>
        <w:t xml:space="preserve">ASP.NET, Web APIs, </w:t>
      </w:r>
      <w:r w:rsidR="009265C5">
        <w:t>SQL, HTML, JavaScript, jQuery</w:t>
      </w:r>
      <w:r>
        <w:t>, GIT, TFS</w:t>
      </w:r>
      <w:r w:rsidR="009265C5">
        <w:t>…</w:t>
      </w:r>
    </w:p>
    <w:p w14:paraId="72D10C28" w14:textId="37FC2D91" w:rsidR="009265C5" w:rsidRDefault="009265C5">
      <w:pPr>
        <w:pStyle w:val="ListBullet"/>
      </w:pPr>
      <w:r>
        <w:t xml:space="preserve">Worked </w:t>
      </w:r>
      <w:r w:rsidR="003E58CD">
        <w:t xml:space="preserve">with </w:t>
      </w:r>
      <w:r w:rsidR="00491EA9">
        <w:t xml:space="preserve">offshore team </w:t>
      </w:r>
      <w:r w:rsidR="00795071">
        <w:t xml:space="preserve">to </w:t>
      </w:r>
      <w:r w:rsidR="00526916">
        <w:t>migrat</w:t>
      </w:r>
      <w:r w:rsidR="00795071">
        <w:t>e</w:t>
      </w:r>
      <w:r w:rsidR="00526916">
        <w:t xml:space="preserve"> </w:t>
      </w:r>
      <w:r>
        <w:t>Christies.com from vb.net custom CMS to Sitecore</w:t>
      </w:r>
      <w:r w:rsidR="00526916">
        <w:t xml:space="preserve"> 7.2</w:t>
      </w:r>
      <w:r>
        <w:t xml:space="preserve"> CMS</w:t>
      </w:r>
      <w:r w:rsidR="003E58CD">
        <w:t xml:space="preserve"> using web forms in C#</w:t>
      </w:r>
      <w:r w:rsidR="00526916">
        <w:t xml:space="preserve">. </w:t>
      </w:r>
    </w:p>
    <w:p w14:paraId="58CC5B55" w14:textId="65C329B3" w:rsidR="009265C5" w:rsidRDefault="00526916">
      <w:pPr>
        <w:pStyle w:val="ListBullet"/>
      </w:pPr>
      <w:r>
        <w:t xml:space="preserve">Created templates, layouts, </w:t>
      </w:r>
      <w:r w:rsidR="005C427A">
        <w:t>r</w:t>
      </w:r>
      <w:r>
        <w:t xml:space="preserve">endering, </w:t>
      </w:r>
      <w:r w:rsidR="005C427A">
        <w:t>w</w:t>
      </w:r>
      <w:r>
        <w:t>orkflow for Christie’s content and articles pages.</w:t>
      </w:r>
    </w:p>
    <w:p w14:paraId="657F1156" w14:textId="4D5E2A4D" w:rsidR="00FC53A3" w:rsidRDefault="00FC53A3" w:rsidP="005801A7">
      <w:pPr>
        <w:pStyle w:val="ListBullet"/>
      </w:pPr>
      <w:r>
        <w:t xml:space="preserve">Created </w:t>
      </w:r>
      <w:r w:rsidR="008B289B">
        <w:t>database tables and related store procedures for APIs and back-end developers.</w:t>
      </w:r>
    </w:p>
    <w:sectPr w:rsidR="00FC53A3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E087" w14:textId="77777777" w:rsidR="006F2B23" w:rsidRDefault="006F2B23">
      <w:pPr>
        <w:spacing w:after="0"/>
      </w:pPr>
      <w:r>
        <w:separator/>
      </w:r>
    </w:p>
  </w:endnote>
  <w:endnote w:type="continuationSeparator" w:id="0">
    <w:p w14:paraId="38E49FD1" w14:textId="77777777" w:rsidR="006F2B23" w:rsidRDefault="006F2B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136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269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FE12D" w14:textId="77777777" w:rsidR="006F2B23" w:rsidRDefault="006F2B23">
      <w:pPr>
        <w:spacing w:after="0"/>
      </w:pPr>
      <w:r>
        <w:separator/>
      </w:r>
    </w:p>
  </w:footnote>
  <w:footnote w:type="continuationSeparator" w:id="0">
    <w:p w14:paraId="66A938F2" w14:textId="77777777" w:rsidR="006F2B23" w:rsidRDefault="006F2B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57618203">
    <w:abstractNumId w:val="9"/>
  </w:num>
  <w:num w:numId="2" w16cid:durableId="1616214645">
    <w:abstractNumId w:val="9"/>
    <w:lvlOverride w:ilvl="0">
      <w:startOverride w:val="1"/>
    </w:lvlOverride>
  </w:num>
  <w:num w:numId="3" w16cid:durableId="1375078249">
    <w:abstractNumId w:val="9"/>
    <w:lvlOverride w:ilvl="0">
      <w:startOverride w:val="1"/>
    </w:lvlOverride>
  </w:num>
  <w:num w:numId="4" w16cid:durableId="821850987">
    <w:abstractNumId w:val="9"/>
    <w:lvlOverride w:ilvl="0">
      <w:startOverride w:val="1"/>
    </w:lvlOverride>
  </w:num>
  <w:num w:numId="5" w16cid:durableId="599916741">
    <w:abstractNumId w:val="8"/>
  </w:num>
  <w:num w:numId="6" w16cid:durableId="1326055837">
    <w:abstractNumId w:val="7"/>
  </w:num>
  <w:num w:numId="7" w16cid:durableId="1546017085">
    <w:abstractNumId w:val="6"/>
  </w:num>
  <w:num w:numId="8" w16cid:durableId="83187810">
    <w:abstractNumId w:val="5"/>
  </w:num>
  <w:num w:numId="9" w16cid:durableId="1279944993">
    <w:abstractNumId w:val="4"/>
  </w:num>
  <w:num w:numId="10" w16cid:durableId="520319652">
    <w:abstractNumId w:val="3"/>
  </w:num>
  <w:num w:numId="11" w16cid:durableId="229115455">
    <w:abstractNumId w:val="2"/>
  </w:num>
  <w:num w:numId="12" w16cid:durableId="1285497300">
    <w:abstractNumId w:val="1"/>
  </w:num>
  <w:num w:numId="13" w16cid:durableId="465588906">
    <w:abstractNumId w:val="0"/>
  </w:num>
  <w:num w:numId="14" w16cid:durableId="221211285">
    <w:abstractNumId w:val="13"/>
  </w:num>
  <w:num w:numId="15" w16cid:durableId="1348943258">
    <w:abstractNumId w:val="16"/>
  </w:num>
  <w:num w:numId="16" w16cid:durableId="468062097">
    <w:abstractNumId w:val="12"/>
  </w:num>
  <w:num w:numId="17" w16cid:durableId="932934198">
    <w:abstractNumId w:val="15"/>
  </w:num>
  <w:num w:numId="18" w16cid:durableId="178200490">
    <w:abstractNumId w:val="10"/>
  </w:num>
  <w:num w:numId="19" w16cid:durableId="2045254453">
    <w:abstractNumId w:val="19"/>
  </w:num>
  <w:num w:numId="20" w16cid:durableId="1736004539">
    <w:abstractNumId w:val="17"/>
  </w:num>
  <w:num w:numId="21" w16cid:durableId="967516760">
    <w:abstractNumId w:val="11"/>
  </w:num>
  <w:num w:numId="22" w16cid:durableId="177237363">
    <w:abstractNumId w:val="14"/>
  </w:num>
  <w:num w:numId="23" w16cid:durableId="15996325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A73"/>
    <w:rsid w:val="00020CC8"/>
    <w:rsid w:val="000A4F59"/>
    <w:rsid w:val="000C0136"/>
    <w:rsid w:val="000F2643"/>
    <w:rsid w:val="00121EDA"/>
    <w:rsid w:val="00141A4C"/>
    <w:rsid w:val="001857CE"/>
    <w:rsid w:val="001B29CF"/>
    <w:rsid w:val="0026635B"/>
    <w:rsid w:val="0028220F"/>
    <w:rsid w:val="002C42E1"/>
    <w:rsid w:val="002D4A87"/>
    <w:rsid w:val="003437B8"/>
    <w:rsid w:val="00356C14"/>
    <w:rsid w:val="003E58CD"/>
    <w:rsid w:val="0043177B"/>
    <w:rsid w:val="00442AF7"/>
    <w:rsid w:val="00491EA9"/>
    <w:rsid w:val="004A5EC0"/>
    <w:rsid w:val="00502306"/>
    <w:rsid w:val="00512112"/>
    <w:rsid w:val="00526916"/>
    <w:rsid w:val="005801A7"/>
    <w:rsid w:val="005A655E"/>
    <w:rsid w:val="005C427A"/>
    <w:rsid w:val="00617B26"/>
    <w:rsid w:val="006270A9"/>
    <w:rsid w:val="00653E07"/>
    <w:rsid w:val="00675956"/>
    <w:rsid w:val="00681034"/>
    <w:rsid w:val="006B7422"/>
    <w:rsid w:val="006F2B23"/>
    <w:rsid w:val="00754749"/>
    <w:rsid w:val="00795071"/>
    <w:rsid w:val="007A2B66"/>
    <w:rsid w:val="00816216"/>
    <w:rsid w:val="0087734B"/>
    <w:rsid w:val="0088148D"/>
    <w:rsid w:val="008A61B0"/>
    <w:rsid w:val="008B289B"/>
    <w:rsid w:val="008D3C04"/>
    <w:rsid w:val="00900B91"/>
    <w:rsid w:val="009265C5"/>
    <w:rsid w:val="009D5933"/>
    <w:rsid w:val="009F190E"/>
    <w:rsid w:val="00A03962"/>
    <w:rsid w:val="00A151E3"/>
    <w:rsid w:val="00A758BD"/>
    <w:rsid w:val="00A83F71"/>
    <w:rsid w:val="00AE68F2"/>
    <w:rsid w:val="00B92448"/>
    <w:rsid w:val="00BD768D"/>
    <w:rsid w:val="00C61F8E"/>
    <w:rsid w:val="00D47308"/>
    <w:rsid w:val="00D75A73"/>
    <w:rsid w:val="00D85069"/>
    <w:rsid w:val="00DA6F5D"/>
    <w:rsid w:val="00E83E4B"/>
    <w:rsid w:val="00ED4BDA"/>
    <w:rsid w:val="00EE241D"/>
    <w:rsid w:val="00F338EC"/>
    <w:rsid w:val="00F634C4"/>
    <w:rsid w:val="00FC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6DD8D"/>
  <w15:chartTrackingRefBased/>
  <w15:docId w15:val="{1503773D-ABC0-43EB-AB98-3963442C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urdoc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3916FDE91945C18CDC5DC4111C7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F8B36-F33B-4286-9E3E-8EC4CA735DDD}"/>
      </w:docPartPr>
      <w:docPartBody>
        <w:p w:rsidR="00AE5ADB" w:rsidRDefault="005C53C6">
          <w:pPr>
            <w:pStyle w:val="4F3916FDE91945C18CDC5DC4111C7DD6"/>
          </w:pPr>
          <w:r>
            <w:t>Education</w:t>
          </w:r>
        </w:p>
      </w:docPartBody>
    </w:docPart>
    <w:docPart>
      <w:docPartPr>
        <w:name w:val="27F3DA021D4943ACACFCA2C8368B2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16C1-5A41-4F56-B355-11BB92421CB6}"/>
      </w:docPartPr>
      <w:docPartBody>
        <w:p w:rsidR="00AE5ADB" w:rsidRDefault="005C53C6">
          <w:pPr>
            <w:pStyle w:val="27F3DA021D4943ACACFCA2C8368B25C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93"/>
    <w:rsid w:val="00182493"/>
    <w:rsid w:val="005C53C6"/>
    <w:rsid w:val="00AE5ADB"/>
    <w:rsid w:val="00B32CBD"/>
    <w:rsid w:val="00C32403"/>
    <w:rsid w:val="00D3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3916FDE91945C18CDC5DC4111C7DD6">
    <w:name w:val="4F3916FDE91945C18CDC5DC4111C7DD6"/>
  </w:style>
  <w:style w:type="paragraph" w:customStyle="1" w:styleId="27F3DA021D4943ACACFCA2C8368B25C4">
    <w:name w:val="27F3DA021D4943ACACFCA2C8368B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A6F0C-DB6B-4ED8-ADA0-A44DB2BE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1863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Murdock, Everal</dc:creator>
  <cp:keywords/>
  <cp:lastModifiedBy>Everal N. Murdock</cp:lastModifiedBy>
  <cp:revision>13</cp:revision>
  <dcterms:created xsi:type="dcterms:W3CDTF">2022-06-28T20:18:00Z</dcterms:created>
  <dcterms:modified xsi:type="dcterms:W3CDTF">2022-08-17T16:56:00Z</dcterms:modified>
  <cp:version/>
</cp:coreProperties>
</file>