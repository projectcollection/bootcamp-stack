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7C524" w14:textId="1FE3F4B5" w:rsidR="00816216" w:rsidRPr="00BE1AAB" w:rsidRDefault="00027C3A" w:rsidP="00141A4C">
      <w:pPr>
        <w:pStyle w:val="Title"/>
        <w:rPr>
          <w:sz w:val="44"/>
        </w:rPr>
      </w:pPr>
      <w:r>
        <w:rPr>
          <w:sz w:val="44"/>
        </w:rPr>
        <w:t>Gowthami Mamidi</w:t>
      </w:r>
    </w:p>
    <w:p w14:paraId="14C43665" w14:textId="64552F47" w:rsidR="00EF43CE" w:rsidRDefault="00B955C2" w:rsidP="0021634E">
      <w:r>
        <w:t>Chicago, IL</w:t>
      </w:r>
      <w:r w:rsidR="00141A4C">
        <w:t> | </w:t>
      </w:r>
      <w:r>
        <w:t>(</w:t>
      </w:r>
      <w:r w:rsidR="00EF43CE">
        <w:t>630</w:t>
      </w:r>
      <w:r>
        <w:t xml:space="preserve">) </w:t>
      </w:r>
      <w:r w:rsidR="00EF43CE">
        <w:t>730</w:t>
      </w:r>
      <w:r>
        <w:t>-</w:t>
      </w:r>
      <w:r w:rsidR="00EF43CE">
        <w:t>9861</w:t>
      </w:r>
      <w:r w:rsidR="00141A4C">
        <w:t> | </w:t>
      </w:r>
      <w:hyperlink r:id="rId8" w:history="1">
        <w:r w:rsidR="00E9597C" w:rsidRPr="00660A19">
          <w:rPr>
            <w:rStyle w:val="Hyperlink"/>
          </w:rPr>
          <w:t>Mamidi.Gowthami@hotmail.com</w:t>
        </w:r>
      </w:hyperlink>
    </w:p>
    <w:p w14:paraId="1C882F7D" w14:textId="3F009091" w:rsidR="0021634E" w:rsidRPr="0021634E" w:rsidRDefault="0021634E" w:rsidP="0021634E">
      <w:r w:rsidRPr="0021634E">
        <w:t xml:space="preserve">As </w:t>
      </w:r>
      <w:r w:rsidR="00566039">
        <w:t>a highly skilled</w:t>
      </w:r>
      <w:r w:rsidRPr="0021634E">
        <w:t xml:space="preserve"> Power BI Developer with </w:t>
      </w:r>
      <w:r w:rsidR="00577CE6" w:rsidRPr="006418FF">
        <w:rPr>
          <w:b/>
          <w:bCs/>
        </w:rPr>
        <w:t>6</w:t>
      </w:r>
      <w:r w:rsidR="00F739F0">
        <w:rPr>
          <w:b/>
          <w:bCs/>
        </w:rPr>
        <w:t>+</w:t>
      </w:r>
      <w:r w:rsidRPr="006418FF">
        <w:rPr>
          <w:b/>
          <w:bCs/>
        </w:rPr>
        <w:t xml:space="preserve"> years</w:t>
      </w:r>
      <w:r w:rsidRPr="0021634E">
        <w:t xml:space="preserve"> of experience</w:t>
      </w:r>
      <w:r w:rsidR="005F6F48">
        <w:t>,</w:t>
      </w:r>
      <w:r w:rsidR="001C0E00">
        <w:t xml:space="preserve"> </w:t>
      </w:r>
      <w:r w:rsidRPr="0021634E">
        <w:t>I bring solid expertise in SQL, Power BI, Crystal Reports. My in-depth knowledge of these tools and technologies allows me to design and develop highly effective business intelligence solutions that meet the needs of my clients.</w:t>
      </w:r>
    </w:p>
    <w:p w14:paraId="2F928AA7" w14:textId="30DACEBC" w:rsidR="0021634E" w:rsidRPr="0021634E" w:rsidRDefault="0021634E" w:rsidP="0021634E">
      <w:r w:rsidRPr="0021634E">
        <w:t xml:space="preserve">Throughout my career, I have worked on </w:t>
      </w:r>
      <w:r w:rsidR="00160476">
        <w:t>various</w:t>
      </w:r>
      <w:r w:rsidRPr="0021634E">
        <w:t xml:space="preserve"> projects that involved the development of complex data models, ETL processes, and data visualizations. I am adept at creating interactive dashboards and reports that provide actionable insights to decision-makers, enabling them to make informed business decisions.</w:t>
      </w:r>
    </w:p>
    <w:p w14:paraId="23DE0402" w14:textId="5539C20F" w:rsidR="0021634E" w:rsidRPr="0021634E" w:rsidRDefault="0021634E" w:rsidP="0021634E">
      <w:r w:rsidRPr="0021634E">
        <w:t>I am proficient in using various data warehousing techniques, including dimensional modeling and data marts, to create robust data architectures that support complex reporting and analysis requirements.</w:t>
      </w:r>
    </w:p>
    <w:p w14:paraId="3FA476BA" w14:textId="77777777" w:rsidR="006843CA" w:rsidRPr="00791B4F" w:rsidRDefault="006843CA" w:rsidP="006843CA">
      <w:pPr>
        <w:pStyle w:val="Heading1"/>
        <w:rPr>
          <w:rFonts w:asciiTheme="minorHAnsi" w:eastAsiaTheme="minorEastAsia" w:hAnsiTheme="minorHAnsi" w:cstheme="minorBidi"/>
          <w:b w:val="0"/>
          <w:color w:val="404040" w:themeColor="text1" w:themeTint="BF"/>
          <w:sz w:val="20"/>
          <w:szCs w:val="20"/>
        </w:rPr>
      </w:pPr>
      <w:r w:rsidRPr="00791B4F">
        <w:rPr>
          <w:sz w:val="24"/>
          <w:szCs w:val="28"/>
        </w:rPr>
        <w:t>Technical Skills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8000"/>
      </w:tblGrid>
      <w:tr w:rsidR="006843CA" w14:paraId="6508F7F1" w14:textId="77777777" w:rsidTr="006843CA">
        <w:tc>
          <w:tcPr>
            <w:tcW w:w="2795" w:type="dxa"/>
          </w:tcPr>
          <w:p w14:paraId="236B9F34" w14:textId="77777777" w:rsidR="006843CA" w:rsidRPr="00DC2C24" w:rsidRDefault="006843CA" w:rsidP="005A18A4">
            <w:pPr>
              <w:pStyle w:val="ListBullet"/>
              <w:numPr>
                <w:ilvl w:val="0"/>
                <w:numId w:val="0"/>
              </w:numPr>
              <w:rPr>
                <w:b/>
              </w:rPr>
            </w:pPr>
            <w:r w:rsidRPr="00DC2C24">
              <w:rPr>
                <w:b/>
              </w:rPr>
              <w:t>Database</w:t>
            </w:r>
          </w:p>
        </w:tc>
        <w:tc>
          <w:tcPr>
            <w:tcW w:w="8000" w:type="dxa"/>
          </w:tcPr>
          <w:p w14:paraId="72C75B5D" w14:textId="6123BD97" w:rsidR="006843CA" w:rsidRDefault="006843CA" w:rsidP="005A18A4">
            <w:pPr>
              <w:pStyle w:val="ListBullet"/>
              <w:numPr>
                <w:ilvl w:val="0"/>
                <w:numId w:val="0"/>
              </w:numPr>
            </w:pPr>
            <w:r w:rsidRPr="00E057A9">
              <w:t>MS SQL Server, MS Access, Oracle</w:t>
            </w:r>
          </w:p>
        </w:tc>
      </w:tr>
      <w:tr w:rsidR="006843CA" w14:paraId="1557D560" w14:textId="77777777" w:rsidTr="006843CA">
        <w:tc>
          <w:tcPr>
            <w:tcW w:w="2795" w:type="dxa"/>
          </w:tcPr>
          <w:p w14:paraId="241CCDD1" w14:textId="77777777" w:rsidR="006843CA" w:rsidRPr="00DC2C24" w:rsidRDefault="006843CA" w:rsidP="005A18A4">
            <w:pPr>
              <w:pStyle w:val="ListBullet"/>
              <w:numPr>
                <w:ilvl w:val="0"/>
                <w:numId w:val="0"/>
              </w:numPr>
              <w:rPr>
                <w:b/>
              </w:rPr>
            </w:pPr>
            <w:r w:rsidRPr="00DC2C24">
              <w:rPr>
                <w:b/>
              </w:rPr>
              <w:t>Programming Languages</w:t>
            </w:r>
          </w:p>
        </w:tc>
        <w:tc>
          <w:tcPr>
            <w:tcW w:w="8000" w:type="dxa"/>
          </w:tcPr>
          <w:p w14:paraId="001088AC" w14:textId="332D3933" w:rsidR="006843CA" w:rsidRDefault="006843CA" w:rsidP="005A18A4">
            <w:pPr>
              <w:pStyle w:val="ListBullet"/>
              <w:numPr>
                <w:ilvl w:val="0"/>
                <w:numId w:val="0"/>
              </w:numPr>
            </w:pPr>
            <w:r w:rsidRPr="00731EDE">
              <w:t>T-SQL, PL-SQL, DAX (Power BI), MDX (Power BI)</w:t>
            </w:r>
          </w:p>
        </w:tc>
      </w:tr>
      <w:tr w:rsidR="006843CA" w14:paraId="072613C1" w14:textId="77777777" w:rsidTr="006843CA">
        <w:tc>
          <w:tcPr>
            <w:tcW w:w="2795" w:type="dxa"/>
          </w:tcPr>
          <w:p w14:paraId="65A181C4" w14:textId="77777777" w:rsidR="006843CA" w:rsidRPr="00DC2C24" w:rsidRDefault="006843CA" w:rsidP="005A18A4">
            <w:pPr>
              <w:pStyle w:val="ListBullet"/>
              <w:numPr>
                <w:ilvl w:val="0"/>
                <w:numId w:val="0"/>
              </w:numPr>
              <w:rPr>
                <w:b/>
              </w:rPr>
            </w:pPr>
            <w:r w:rsidRPr="00DC2C24">
              <w:rPr>
                <w:b/>
              </w:rPr>
              <w:t>ETL Tools</w:t>
            </w:r>
          </w:p>
        </w:tc>
        <w:tc>
          <w:tcPr>
            <w:tcW w:w="8000" w:type="dxa"/>
          </w:tcPr>
          <w:p w14:paraId="7FFC250B" w14:textId="19A9D3C6" w:rsidR="006843CA" w:rsidRDefault="006843CA" w:rsidP="005A18A4">
            <w:pPr>
              <w:pStyle w:val="ListBullet"/>
              <w:numPr>
                <w:ilvl w:val="0"/>
                <w:numId w:val="0"/>
              </w:numPr>
              <w:ind w:left="216" w:hanging="216"/>
            </w:pPr>
            <w:r>
              <w:t>SQL Server Integration Services (SSIS), Data Transformation Service,</w:t>
            </w:r>
          </w:p>
        </w:tc>
      </w:tr>
      <w:tr w:rsidR="006843CA" w14:paraId="64086190" w14:textId="77777777" w:rsidTr="006843CA">
        <w:tc>
          <w:tcPr>
            <w:tcW w:w="2795" w:type="dxa"/>
          </w:tcPr>
          <w:p w14:paraId="5AD09739" w14:textId="77777777" w:rsidR="006843CA" w:rsidRPr="00DC2C24" w:rsidRDefault="006843CA" w:rsidP="005A18A4">
            <w:pPr>
              <w:pStyle w:val="ListBullet"/>
              <w:numPr>
                <w:ilvl w:val="0"/>
                <w:numId w:val="0"/>
              </w:numPr>
              <w:rPr>
                <w:b/>
              </w:rPr>
            </w:pPr>
            <w:r w:rsidRPr="00DC2C24">
              <w:rPr>
                <w:b/>
              </w:rPr>
              <w:t>Reporting Tools</w:t>
            </w:r>
          </w:p>
        </w:tc>
        <w:tc>
          <w:tcPr>
            <w:tcW w:w="8000" w:type="dxa"/>
          </w:tcPr>
          <w:p w14:paraId="0F4643D2" w14:textId="5CAB853C" w:rsidR="006843CA" w:rsidRDefault="006843CA" w:rsidP="005A18A4">
            <w:pPr>
              <w:pStyle w:val="ListBullet"/>
              <w:numPr>
                <w:ilvl w:val="0"/>
                <w:numId w:val="0"/>
              </w:numPr>
              <w:ind w:left="216" w:hanging="216"/>
            </w:pPr>
            <w:r>
              <w:t xml:space="preserve">Crystal Reports, Power BI, SQL Server Reporting Services </w:t>
            </w:r>
          </w:p>
          <w:p w14:paraId="15A4882A" w14:textId="68F83038" w:rsidR="006843CA" w:rsidRDefault="006843CA" w:rsidP="005A18A4">
            <w:pPr>
              <w:pStyle w:val="ListBullet"/>
              <w:numPr>
                <w:ilvl w:val="0"/>
                <w:numId w:val="0"/>
              </w:numPr>
            </w:pPr>
            <w:r>
              <w:t>(SSRS), Report Studio</w:t>
            </w:r>
          </w:p>
        </w:tc>
      </w:tr>
      <w:tr w:rsidR="006843CA" w14:paraId="73FC7F47" w14:textId="77777777" w:rsidTr="006843CA">
        <w:tc>
          <w:tcPr>
            <w:tcW w:w="2795" w:type="dxa"/>
          </w:tcPr>
          <w:p w14:paraId="3093B4E5" w14:textId="77777777" w:rsidR="006843CA" w:rsidRPr="00DC2C24" w:rsidRDefault="006843CA" w:rsidP="005A18A4">
            <w:pPr>
              <w:pStyle w:val="ListBullet"/>
              <w:numPr>
                <w:ilvl w:val="0"/>
                <w:numId w:val="0"/>
              </w:numPr>
              <w:rPr>
                <w:b/>
              </w:rPr>
            </w:pPr>
            <w:r w:rsidRPr="00DC2C24">
              <w:rPr>
                <w:b/>
              </w:rPr>
              <w:t>Database Tools</w:t>
            </w:r>
          </w:p>
        </w:tc>
        <w:tc>
          <w:tcPr>
            <w:tcW w:w="8000" w:type="dxa"/>
          </w:tcPr>
          <w:p w14:paraId="2D8F7807" w14:textId="145EB441" w:rsidR="006843CA" w:rsidRDefault="006843CA" w:rsidP="005A18A4">
            <w:pPr>
              <w:pStyle w:val="ListBullet"/>
              <w:numPr>
                <w:ilvl w:val="0"/>
                <w:numId w:val="0"/>
              </w:numPr>
            </w:pPr>
            <w:r w:rsidRPr="002575E4">
              <w:t>SQL Server Management Studio, Oracle SQL Developer, TOAD</w:t>
            </w:r>
          </w:p>
        </w:tc>
      </w:tr>
      <w:tr w:rsidR="006843CA" w14:paraId="41A7D6EA" w14:textId="77777777" w:rsidTr="006843CA">
        <w:tc>
          <w:tcPr>
            <w:tcW w:w="2795" w:type="dxa"/>
          </w:tcPr>
          <w:p w14:paraId="38ABC5B9" w14:textId="77777777" w:rsidR="006843CA" w:rsidRPr="00DC2C24" w:rsidRDefault="006843CA" w:rsidP="005A18A4">
            <w:pPr>
              <w:pStyle w:val="ListBullet"/>
              <w:numPr>
                <w:ilvl w:val="0"/>
                <w:numId w:val="0"/>
              </w:numPr>
              <w:rPr>
                <w:b/>
              </w:rPr>
            </w:pPr>
            <w:r w:rsidRPr="00DC2C24">
              <w:rPr>
                <w:b/>
              </w:rPr>
              <w:t>SQL Server Tools</w:t>
            </w:r>
          </w:p>
        </w:tc>
        <w:tc>
          <w:tcPr>
            <w:tcW w:w="8000" w:type="dxa"/>
          </w:tcPr>
          <w:p w14:paraId="30CD18A9" w14:textId="77777777" w:rsidR="006843CA" w:rsidRDefault="006843CA" w:rsidP="005A18A4">
            <w:pPr>
              <w:pStyle w:val="ListBullet"/>
              <w:numPr>
                <w:ilvl w:val="0"/>
                <w:numId w:val="0"/>
              </w:numPr>
              <w:ind w:left="216" w:hanging="216"/>
            </w:pPr>
            <w:r>
              <w:t>SQL Server Business Intelligence Development Studio, Enterprise</w:t>
            </w:r>
          </w:p>
          <w:p w14:paraId="4737C5B0" w14:textId="77777777" w:rsidR="006843CA" w:rsidRDefault="006843CA" w:rsidP="005A18A4">
            <w:pPr>
              <w:pStyle w:val="ListBullet"/>
              <w:numPr>
                <w:ilvl w:val="0"/>
                <w:numId w:val="0"/>
              </w:numPr>
            </w:pPr>
            <w:r>
              <w:t>Manager, SQL Profiler, Query Analyzer, Import &amp; Export (DTS), SSAS</w:t>
            </w:r>
          </w:p>
        </w:tc>
      </w:tr>
      <w:tr w:rsidR="006843CA" w14:paraId="412F6A56" w14:textId="77777777" w:rsidTr="006843CA">
        <w:tc>
          <w:tcPr>
            <w:tcW w:w="2795" w:type="dxa"/>
          </w:tcPr>
          <w:p w14:paraId="5EECB103" w14:textId="77777777" w:rsidR="006843CA" w:rsidRPr="00DC2C24" w:rsidRDefault="006843CA" w:rsidP="005A18A4">
            <w:pPr>
              <w:pStyle w:val="ListBullet"/>
              <w:numPr>
                <w:ilvl w:val="0"/>
                <w:numId w:val="0"/>
              </w:numPr>
              <w:rPr>
                <w:b/>
              </w:rPr>
            </w:pPr>
            <w:r w:rsidRPr="00DC2C24">
              <w:rPr>
                <w:b/>
              </w:rPr>
              <w:t>Other Tools</w:t>
            </w:r>
          </w:p>
        </w:tc>
        <w:tc>
          <w:tcPr>
            <w:tcW w:w="8000" w:type="dxa"/>
          </w:tcPr>
          <w:p w14:paraId="394FB068" w14:textId="3B233CDE" w:rsidR="006843CA" w:rsidRDefault="006843CA" w:rsidP="005A18A4">
            <w:pPr>
              <w:pStyle w:val="ListBullet"/>
              <w:numPr>
                <w:ilvl w:val="0"/>
                <w:numId w:val="0"/>
              </w:numPr>
            </w:pPr>
            <w:r w:rsidRPr="005A193E">
              <w:t xml:space="preserve">MS Office Suite (MS Word, Power Point, MS Visio, etc.), TFS, JIRA, Zendesk, </w:t>
            </w:r>
            <w:r>
              <w:t>Azure DevOps</w:t>
            </w:r>
          </w:p>
        </w:tc>
      </w:tr>
    </w:tbl>
    <w:p w14:paraId="66DFFAA2" w14:textId="11B69EAA" w:rsidR="006270A9" w:rsidRPr="00791B4F" w:rsidRDefault="00B0240D" w:rsidP="00B0240D">
      <w:pPr>
        <w:pStyle w:val="Heading1"/>
        <w:rPr>
          <w:sz w:val="24"/>
          <w:szCs w:val="28"/>
        </w:rPr>
      </w:pPr>
      <w:r w:rsidRPr="00791B4F">
        <w:rPr>
          <w:sz w:val="24"/>
          <w:szCs w:val="28"/>
        </w:rPr>
        <w:t>Professional Summary</w:t>
      </w:r>
    </w:p>
    <w:p w14:paraId="399F184E" w14:textId="13B6D04A" w:rsidR="00B0240D" w:rsidRDefault="00B0240D" w:rsidP="00B0240D">
      <w:pPr>
        <w:pStyle w:val="ListBullet"/>
      </w:pPr>
      <w:r>
        <w:t xml:space="preserve">Over </w:t>
      </w:r>
      <w:r w:rsidR="0055794E" w:rsidRPr="006D3CDD">
        <w:rPr>
          <w:b/>
          <w:bCs/>
        </w:rPr>
        <w:t>6</w:t>
      </w:r>
      <w:r w:rsidR="00F739F0">
        <w:rPr>
          <w:b/>
          <w:bCs/>
        </w:rPr>
        <w:t>+</w:t>
      </w:r>
      <w:r w:rsidRPr="006D3CDD">
        <w:rPr>
          <w:b/>
          <w:bCs/>
        </w:rPr>
        <w:t xml:space="preserve"> years</w:t>
      </w:r>
      <w:r>
        <w:t xml:space="preserve"> of experience in the development of Reports utilizing BI applications like Power BI, Crystal Reports, SQL </w:t>
      </w:r>
      <w:r w:rsidR="007D4F07">
        <w:t>Server,</w:t>
      </w:r>
      <w:r>
        <w:t xml:space="preserve"> and professional experience as a business analyst with experience in complete software development life cycle using Agile Methodology.</w:t>
      </w:r>
    </w:p>
    <w:p w14:paraId="31F06BF6" w14:textId="4DC2254F" w:rsidR="00B0240D" w:rsidRDefault="00B0240D" w:rsidP="00A65FB0">
      <w:pPr>
        <w:pStyle w:val="ListBullet"/>
      </w:pPr>
      <w:r>
        <w:t xml:space="preserve">Professional understanding of various Stages of Software Development Life Cycle (SDLC) processes such as Analysis, Design, Development, </w:t>
      </w:r>
      <w:r w:rsidR="007D4F07">
        <w:t>Testing,</w:t>
      </w:r>
      <w:r>
        <w:t xml:space="preserve"> and Implementation.</w:t>
      </w:r>
    </w:p>
    <w:p w14:paraId="6F6A86D8" w14:textId="77777777" w:rsidR="00B0240D" w:rsidRDefault="00B0240D" w:rsidP="00B0240D">
      <w:pPr>
        <w:pStyle w:val="ListBullet"/>
      </w:pPr>
      <w:r>
        <w:t xml:space="preserve">Worked on various reports using multiple RDBMS including Oracle, MS SQL Server 2016, and MS Access and associated SQL Dialects such as Toad, Transact SQL (T-SQL), PL/SQL etc. </w:t>
      </w:r>
    </w:p>
    <w:p w14:paraId="64C3FB70" w14:textId="2CAD04FB" w:rsidR="00B0240D" w:rsidRDefault="00B0240D" w:rsidP="00B0240D">
      <w:pPr>
        <w:pStyle w:val="ListBullet"/>
      </w:pPr>
      <w:r>
        <w:t>Proficient in writing complex T-SQL (DDL, DML), new features like CTE, Ranking Functions, TOP(n), PIVOT, XML PATH,</w:t>
      </w:r>
      <w:r w:rsidR="005E77C4">
        <w:t xml:space="preserve"> </w:t>
      </w:r>
      <w:r>
        <w:t xml:space="preserve">SQL, Physical, logical database </w:t>
      </w:r>
      <w:r w:rsidR="00B86CD0">
        <w:t>design,</w:t>
      </w:r>
      <w:r>
        <w:t xml:space="preserve"> and Performance tuning.</w:t>
      </w:r>
    </w:p>
    <w:p w14:paraId="4D91D1FA" w14:textId="5F0F5085" w:rsidR="00B0240D" w:rsidRDefault="00B0240D" w:rsidP="009556C1">
      <w:pPr>
        <w:pStyle w:val="ListBullet"/>
      </w:pPr>
      <w:r>
        <w:t xml:space="preserve">Developed complex and customized Stored Procedures and Queries for implementing business logic and process in backend, for data extraction, </w:t>
      </w:r>
      <w:r w:rsidR="0055794E">
        <w:t xml:space="preserve">reports </w:t>
      </w:r>
      <w:r>
        <w:t>and other client interfaces.</w:t>
      </w:r>
    </w:p>
    <w:p w14:paraId="71623636" w14:textId="0BD46D7A" w:rsidR="00B0240D" w:rsidRDefault="00B0240D" w:rsidP="00B0240D">
      <w:pPr>
        <w:pStyle w:val="ListBullet"/>
      </w:pPr>
      <w:r>
        <w:t xml:space="preserve">Experience in developing Dashboard Reports, Parameterized Reports, </w:t>
      </w:r>
      <w:r w:rsidR="007D4F07">
        <w:t>linked</w:t>
      </w:r>
      <w:r>
        <w:t xml:space="preserve"> reports and Sub reports by Region, Year, Quarter, Month and Week using Power BI</w:t>
      </w:r>
    </w:p>
    <w:p w14:paraId="14AAEE30" w14:textId="692ADAC2" w:rsidR="00B0240D" w:rsidRDefault="00B0240D" w:rsidP="00132CA7">
      <w:pPr>
        <w:pStyle w:val="ListBullet"/>
      </w:pPr>
      <w:r>
        <w:t>Experience in Generating ad-hoc reports in Power Pivot and shared them using Power Bl to the decision makers for strategic planning</w:t>
      </w:r>
      <w:r w:rsidR="00B560CC">
        <w:t xml:space="preserve"> and data driven subscription reports by using Report Builder.</w:t>
      </w:r>
    </w:p>
    <w:p w14:paraId="05F25B55" w14:textId="2C173997" w:rsidR="006270A9" w:rsidRPr="00664901" w:rsidRDefault="00B0240D" w:rsidP="00CE42B5">
      <w:pPr>
        <w:pStyle w:val="ListBullet"/>
        <w:rPr>
          <w:sz w:val="2"/>
        </w:rPr>
      </w:pPr>
      <w:r>
        <w:t>Excellent analytical and logical programming skills with a good understanding at the conceptual level and possess excellent presentation, interpersonal skills with a strong desire to achieve specified goals.</w:t>
      </w:r>
    </w:p>
    <w:p w14:paraId="3DA68846" w14:textId="2CE07B64" w:rsidR="006270A9" w:rsidRDefault="006D3CDD">
      <w:pPr>
        <w:pStyle w:val="Heading1"/>
      </w:pPr>
      <w:r>
        <w:lastRenderedPageBreak/>
        <w:t>Professional Experience</w:t>
      </w:r>
    </w:p>
    <w:p w14:paraId="3AEA68C5" w14:textId="77777777" w:rsidR="00A65FB0" w:rsidRDefault="00A65FB0">
      <w:pPr>
        <w:pStyle w:val="Heading1"/>
      </w:pPr>
    </w:p>
    <w:p w14:paraId="0165A861" w14:textId="02B20E70" w:rsidR="00566039" w:rsidRPr="00566039" w:rsidRDefault="00A63200" w:rsidP="00566039">
      <w:pPr>
        <w:pStyle w:val="Heading2"/>
        <w:spacing w:line="360" w:lineRule="auto"/>
        <w:rPr>
          <w:color w:val="auto"/>
          <w:sz w:val="22"/>
          <w:szCs w:val="22"/>
        </w:rPr>
      </w:pPr>
      <w:r>
        <w:rPr>
          <w:caps w:val="0"/>
          <w:color w:val="auto"/>
          <w:sz w:val="22"/>
          <w:szCs w:val="22"/>
        </w:rPr>
        <w:t xml:space="preserve">Power BI Consultant </w:t>
      </w:r>
      <w:r w:rsidRPr="00CB5F75">
        <w:rPr>
          <w:caps w:val="0"/>
          <w:color w:val="auto"/>
          <w:sz w:val="22"/>
          <w:szCs w:val="22"/>
        </w:rPr>
        <w:t>| </w:t>
      </w:r>
      <w:r w:rsidR="0055794E">
        <w:rPr>
          <w:caps w:val="0"/>
          <w:color w:val="auto"/>
          <w:sz w:val="22"/>
          <w:szCs w:val="22"/>
        </w:rPr>
        <w:t>Aptys</w:t>
      </w:r>
      <w:r w:rsidR="0064145E">
        <w:rPr>
          <w:caps w:val="0"/>
          <w:color w:val="auto"/>
          <w:sz w:val="22"/>
          <w:szCs w:val="22"/>
        </w:rPr>
        <w:t xml:space="preserve"> Solutions</w:t>
      </w:r>
      <w:r w:rsidRPr="00CB5F75">
        <w:rPr>
          <w:caps w:val="0"/>
          <w:color w:val="auto"/>
          <w:sz w:val="22"/>
          <w:szCs w:val="22"/>
        </w:rPr>
        <w:t xml:space="preserve"> |</w:t>
      </w:r>
      <w:r>
        <w:rPr>
          <w:caps w:val="0"/>
          <w:color w:val="auto"/>
          <w:sz w:val="22"/>
          <w:szCs w:val="22"/>
        </w:rPr>
        <w:t xml:space="preserve"> </w:t>
      </w:r>
      <w:r w:rsidR="0055794E">
        <w:rPr>
          <w:caps w:val="0"/>
          <w:color w:val="auto"/>
          <w:sz w:val="22"/>
          <w:szCs w:val="22"/>
        </w:rPr>
        <w:t>Atlanta</w:t>
      </w:r>
      <w:r>
        <w:rPr>
          <w:caps w:val="0"/>
          <w:color w:val="auto"/>
          <w:sz w:val="22"/>
          <w:szCs w:val="22"/>
        </w:rPr>
        <w:t xml:space="preserve">, </w:t>
      </w:r>
      <w:r w:rsidR="0055794E">
        <w:rPr>
          <w:caps w:val="0"/>
          <w:color w:val="auto"/>
          <w:sz w:val="22"/>
          <w:szCs w:val="22"/>
        </w:rPr>
        <w:t>GA</w:t>
      </w:r>
      <w:r>
        <w:rPr>
          <w:caps w:val="0"/>
          <w:color w:val="auto"/>
          <w:sz w:val="22"/>
          <w:szCs w:val="22"/>
        </w:rPr>
        <w:t> | December 20</w:t>
      </w:r>
      <w:r w:rsidR="0064145E">
        <w:rPr>
          <w:caps w:val="0"/>
          <w:color w:val="auto"/>
          <w:sz w:val="22"/>
          <w:szCs w:val="22"/>
        </w:rPr>
        <w:t>21</w:t>
      </w:r>
      <w:r>
        <w:rPr>
          <w:caps w:val="0"/>
          <w:color w:val="auto"/>
          <w:sz w:val="22"/>
          <w:szCs w:val="22"/>
        </w:rPr>
        <w:t xml:space="preserve"> – Till Date</w:t>
      </w:r>
      <w:r w:rsidR="006D3CDD">
        <w:rPr>
          <w:caps w:val="0"/>
          <w:color w:val="auto"/>
          <w:sz w:val="22"/>
          <w:szCs w:val="22"/>
        </w:rPr>
        <w:t xml:space="preserve"> (REMOTE)</w:t>
      </w:r>
    </w:p>
    <w:p w14:paraId="0A439D1A" w14:textId="61064AC8" w:rsidR="00041501" w:rsidRPr="00F9036F" w:rsidRDefault="00041501" w:rsidP="00F9036F">
      <w:pPr>
        <w:pStyle w:val="ListBullet"/>
      </w:pPr>
      <w:r w:rsidRPr="00F9036F">
        <w:t>Interacted directly with Corporate Accounting Team</w:t>
      </w:r>
      <w:r w:rsidR="00AF4563">
        <w:t xml:space="preserve">, </w:t>
      </w:r>
      <w:r w:rsidRPr="00F9036F">
        <w:t xml:space="preserve">Financial </w:t>
      </w:r>
      <w:r w:rsidR="00DF434D" w:rsidRPr="00F9036F">
        <w:t>planning,</w:t>
      </w:r>
      <w:r w:rsidRPr="00F9036F">
        <w:t xml:space="preserve"> and Analysis team to gather and analyze requirements to understand their reporting and dashboard needs.</w:t>
      </w:r>
    </w:p>
    <w:p w14:paraId="16575C56" w14:textId="40570079" w:rsidR="00F6666B" w:rsidRDefault="00F6666B" w:rsidP="009F3878">
      <w:pPr>
        <w:pStyle w:val="ListBullet"/>
      </w:pPr>
      <w:r w:rsidRPr="00F9036F">
        <w:t>Created SSIS packages for loading data from different databases into the SQL Server data warehouse using SQL Server Integration Services (SSIS).</w:t>
      </w:r>
      <w:r w:rsidR="008E1517">
        <w:t xml:space="preserve"> </w:t>
      </w:r>
      <w:r w:rsidRPr="00F9036F">
        <w:t>Created Jobs in SSIS and was responsible for </w:t>
      </w:r>
      <w:r w:rsidR="00BD2D8E">
        <w:t xml:space="preserve">scheduled </w:t>
      </w:r>
      <w:r w:rsidRPr="00F9036F">
        <w:t>ETL job</w:t>
      </w:r>
      <w:r w:rsidR="00BD2D8E">
        <w:t>s</w:t>
      </w:r>
      <w:r w:rsidRPr="00F9036F">
        <w:t xml:space="preserve"> to run daily.</w:t>
      </w:r>
    </w:p>
    <w:p w14:paraId="2DB15B5A" w14:textId="538633FB" w:rsidR="00E34D55" w:rsidRPr="00F9036F" w:rsidRDefault="00E34D55" w:rsidP="00F9036F">
      <w:pPr>
        <w:pStyle w:val="ListBullet"/>
      </w:pPr>
      <w:r>
        <w:t>Created ETL pipelines, Data flows and Control Flows using Azure data factories.</w:t>
      </w:r>
    </w:p>
    <w:p w14:paraId="547C462C" w14:textId="599CEDB6" w:rsidR="00EE7759" w:rsidRDefault="00F6666B" w:rsidP="00914487">
      <w:pPr>
        <w:pStyle w:val="ListBullet"/>
      </w:pPr>
      <w:r w:rsidRPr="00F9036F">
        <w:t>Identify</w:t>
      </w:r>
      <w:r w:rsidR="00914487">
        <w:t>ing</w:t>
      </w:r>
      <w:r w:rsidRPr="00F9036F">
        <w:t xml:space="preserve"> continuous improvement options for data warehouse including performance improvements and scheduling options.</w:t>
      </w:r>
    </w:p>
    <w:p w14:paraId="137585A3" w14:textId="63EE97F7" w:rsidR="00BD49E2" w:rsidRDefault="00811C21" w:rsidP="00A71E1D">
      <w:pPr>
        <w:pStyle w:val="ListBullet"/>
      </w:pPr>
      <w:r>
        <w:t>Created</w:t>
      </w:r>
      <w:r w:rsidRPr="00BE7D70">
        <w:t xml:space="preserve"> </w:t>
      </w:r>
      <w:r>
        <w:t>and maintained different d</w:t>
      </w:r>
      <w:r w:rsidRPr="00BE7D70">
        <w:t xml:space="preserve">atabase objects like Stored Procedures, </w:t>
      </w:r>
      <w:r w:rsidR="00416B77">
        <w:t xml:space="preserve">Tables, </w:t>
      </w:r>
      <w:r w:rsidR="005D30EB" w:rsidRPr="00BE7D70">
        <w:t>Views,</w:t>
      </w:r>
      <w:r>
        <w:t xml:space="preserve"> </w:t>
      </w:r>
      <w:r w:rsidR="00AB12FD">
        <w:t xml:space="preserve">and functions </w:t>
      </w:r>
      <w:r>
        <w:t>to implement complex logic for report development.</w:t>
      </w:r>
    </w:p>
    <w:p w14:paraId="6B396203" w14:textId="5380FB9C" w:rsidR="00F9036F" w:rsidRDefault="00041501" w:rsidP="00F9036F">
      <w:pPr>
        <w:pStyle w:val="ListBullet"/>
      </w:pPr>
      <w:r w:rsidRPr="00F9036F">
        <w:t>Developed and maintained Power BI reports, Dashboards using different sources like SQL Server</w:t>
      </w:r>
      <w:r w:rsidR="005F6F0F">
        <w:t xml:space="preserve"> </w:t>
      </w:r>
      <w:r w:rsidRPr="00F9036F">
        <w:t>based on the business needs.</w:t>
      </w:r>
    </w:p>
    <w:p w14:paraId="06CDECBB" w14:textId="21808734" w:rsidR="00F9036F" w:rsidRDefault="00F9036F" w:rsidP="00F9036F">
      <w:pPr>
        <w:pStyle w:val="ListBullet"/>
      </w:pPr>
      <w:r w:rsidRPr="00F9036F">
        <w:t xml:space="preserve">Added </w:t>
      </w:r>
      <w:r w:rsidR="00BD49E2">
        <w:t>calculated</w:t>
      </w:r>
      <w:r w:rsidRPr="00F9036F">
        <w:t xml:space="preserve"> columns,</w:t>
      </w:r>
      <w:r w:rsidR="00BD49E2">
        <w:t xml:space="preserve"> and </w:t>
      </w:r>
      <w:r w:rsidRPr="00F9036F">
        <w:t xml:space="preserve">measures as per the </w:t>
      </w:r>
      <w:r w:rsidR="00BD49E2" w:rsidRPr="00F9036F">
        <w:t>requiremen</w:t>
      </w:r>
      <w:r w:rsidR="00BD49E2">
        <w:t>ts</w:t>
      </w:r>
      <w:r w:rsidRPr="00F9036F">
        <w:t xml:space="preserve"> </w:t>
      </w:r>
      <w:r w:rsidR="00BD49E2">
        <w:t>using</w:t>
      </w:r>
      <w:r w:rsidRPr="00F9036F">
        <w:t xml:space="preserve"> DAX</w:t>
      </w:r>
      <w:r w:rsidR="00BD49E2">
        <w:t xml:space="preserve"> Formulas</w:t>
      </w:r>
      <w:r w:rsidR="00DD5892">
        <w:t xml:space="preserve"> like CALCULATE, FILTER, SWITCH,</w:t>
      </w:r>
      <w:r w:rsidR="00AF4563">
        <w:t xml:space="preserve"> SUMMARIZE,</w:t>
      </w:r>
      <w:r w:rsidR="00DD5892">
        <w:t xml:space="preserve"> Time Intelligence functions, etc...</w:t>
      </w:r>
    </w:p>
    <w:p w14:paraId="52899C9B" w14:textId="2D60420F" w:rsidR="00BD2D8E" w:rsidRDefault="00BD2D8E" w:rsidP="00C10CD2">
      <w:pPr>
        <w:pStyle w:val="ListBullet"/>
      </w:pPr>
      <w:r>
        <w:t>Created various visualizations using bar graph, line graph, Pie chart, Donut chart, World map to depict different KPIs and compare Budget and Actual amounts by department</w:t>
      </w:r>
      <w:r w:rsidR="00AB12FD">
        <w:t>,</w:t>
      </w:r>
      <w:r>
        <w:t xml:space="preserve"> region</w:t>
      </w:r>
      <w:r w:rsidR="00AB12FD">
        <w:t xml:space="preserve">, </w:t>
      </w:r>
      <w:r w:rsidR="007E6670">
        <w:t>groups,</w:t>
      </w:r>
      <w:r>
        <w:t xml:space="preserve"> and Accounts. </w:t>
      </w:r>
    </w:p>
    <w:p w14:paraId="643070FF" w14:textId="72E8EBA7" w:rsidR="00041501" w:rsidRDefault="00041501" w:rsidP="00F9036F">
      <w:pPr>
        <w:pStyle w:val="ListBullet"/>
      </w:pPr>
      <w:r w:rsidRPr="00F9036F">
        <w:t>Implement</w:t>
      </w:r>
      <w:r w:rsidR="00F6666B" w:rsidRPr="00F9036F">
        <w:t>ed</w:t>
      </w:r>
      <w:r w:rsidR="00EE7759" w:rsidRPr="00F9036F">
        <w:t xml:space="preserve"> </w:t>
      </w:r>
      <w:r w:rsidRPr="00F9036F">
        <w:t>Row level security</w:t>
      </w:r>
      <w:r w:rsidR="00F9036F" w:rsidRPr="00F9036F">
        <w:t xml:space="preserve"> using Roles</w:t>
      </w:r>
      <w:r w:rsidRPr="00F9036F">
        <w:t xml:space="preserve"> to restrict data access in Power BI reports.</w:t>
      </w:r>
    </w:p>
    <w:p w14:paraId="1D4B0FE7" w14:textId="3F4BDCD1" w:rsidR="00BD2D8E" w:rsidRDefault="00BD2D8E" w:rsidP="00BD2D8E">
      <w:pPr>
        <w:pStyle w:val="ListBullet"/>
      </w:pPr>
      <w:r w:rsidRPr="006A01AE">
        <w:t xml:space="preserve">Published </w:t>
      </w:r>
      <w:r>
        <w:t>reports to the</w:t>
      </w:r>
      <w:r w:rsidRPr="006A01AE">
        <w:t xml:space="preserve"> required workspaces and made </w:t>
      </w:r>
      <w:r w:rsidR="00996CF2">
        <w:t xml:space="preserve">them </w:t>
      </w:r>
      <w:r w:rsidRPr="006A01AE">
        <w:t>available to Business users.</w:t>
      </w:r>
    </w:p>
    <w:p w14:paraId="316BCE1D" w14:textId="35383BA9" w:rsidR="00041501" w:rsidRDefault="00041501" w:rsidP="00F9036F">
      <w:pPr>
        <w:pStyle w:val="ListBullet"/>
      </w:pPr>
      <w:r w:rsidRPr="00F9036F">
        <w:t>Schedule</w:t>
      </w:r>
      <w:r w:rsidR="00F6666B" w:rsidRPr="00F9036F">
        <w:t>d</w:t>
      </w:r>
      <w:r w:rsidRPr="00F9036F">
        <w:t xml:space="preserve"> auto refresh using enterprise gateway to update data in Power BI service.</w:t>
      </w:r>
    </w:p>
    <w:p w14:paraId="1DFC4DAD" w14:textId="1628D487" w:rsidR="006D3CDD" w:rsidRDefault="00811C21" w:rsidP="004E4E15">
      <w:pPr>
        <w:pStyle w:val="ListBullet"/>
        <w:numPr>
          <w:ilvl w:val="0"/>
          <w:numId w:val="0"/>
        </w:numPr>
        <w:ind w:left="216"/>
      </w:pPr>
      <w:r>
        <w:t xml:space="preserve">Implemented testing by </w:t>
      </w:r>
      <w:r w:rsidR="00041501" w:rsidRPr="00F9036F">
        <w:t xml:space="preserve">writing test cases and </w:t>
      </w:r>
      <w:r w:rsidR="00B32BF6">
        <w:t>a</w:t>
      </w:r>
      <w:r>
        <w:t>lso a</w:t>
      </w:r>
      <w:r w:rsidR="00EE7759" w:rsidRPr="00F9036F">
        <w:t>ssisted users in testing</w:t>
      </w:r>
      <w:r w:rsidR="00041501" w:rsidRPr="00F9036F">
        <w:t xml:space="preserve"> the reports and </w:t>
      </w:r>
      <w:r w:rsidR="00EE7759" w:rsidRPr="00F9036F">
        <w:t>fixed bugs and made</w:t>
      </w:r>
      <w:r w:rsidR="00041501" w:rsidRPr="00F9036F">
        <w:t xml:space="preserve"> enhancements</w:t>
      </w:r>
      <w:r w:rsidR="00F9036F" w:rsidRPr="00F9036F">
        <w:t xml:space="preserve"> accordingly</w:t>
      </w:r>
      <w:r w:rsidR="00041501" w:rsidRPr="00F9036F">
        <w:t>.</w:t>
      </w:r>
    </w:p>
    <w:p w14:paraId="376DF18C" w14:textId="77777777" w:rsidR="00443457" w:rsidRPr="00F9036F" w:rsidRDefault="00443457" w:rsidP="004E4E15">
      <w:pPr>
        <w:pStyle w:val="ListBullet"/>
        <w:numPr>
          <w:ilvl w:val="0"/>
          <w:numId w:val="0"/>
        </w:numPr>
        <w:ind w:left="216"/>
      </w:pPr>
    </w:p>
    <w:p w14:paraId="268C8707" w14:textId="77777777" w:rsidR="00DD5892" w:rsidRPr="00DD5892" w:rsidRDefault="00DD5892" w:rsidP="00DD5892">
      <w:pPr>
        <w:pStyle w:val="ListBullet"/>
        <w:numPr>
          <w:ilvl w:val="0"/>
          <w:numId w:val="0"/>
        </w:numPr>
        <w:ind w:left="216"/>
        <w:rPr>
          <w:sz w:val="2"/>
          <w:szCs w:val="2"/>
        </w:rPr>
      </w:pPr>
    </w:p>
    <w:p w14:paraId="37A703D1" w14:textId="77777777" w:rsidR="00DD5892" w:rsidRPr="00DD5892" w:rsidRDefault="00DD5892" w:rsidP="00BD2D8E">
      <w:pPr>
        <w:pStyle w:val="ListBullet"/>
        <w:numPr>
          <w:ilvl w:val="0"/>
          <w:numId w:val="0"/>
        </w:numPr>
        <w:ind w:left="216" w:hanging="216"/>
        <w:rPr>
          <w:b/>
          <w:sz w:val="2"/>
          <w:szCs w:val="2"/>
        </w:rPr>
      </w:pPr>
    </w:p>
    <w:p w14:paraId="2B7C7806" w14:textId="2B4356F0" w:rsidR="001C0E00" w:rsidRPr="00BD2D8E" w:rsidRDefault="00BD2D8E" w:rsidP="00BD2D8E">
      <w:pPr>
        <w:pStyle w:val="ListBullet"/>
        <w:numPr>
          <w:ilvl w:val="0"/>
          <w:numId w:val="0"/>
        </w:numPr>
        <w:ind w:left="216" w:hanging="216"/>
        <w:rPr>
          <w:i/>
        </w:rPr>
      </w:pPr>
      <w:r w:rsidRPr="00DF1646">
        <w:rPr>
          <w:b/>
        </w:rPr>
        <w:t>Environment:</w:t>
      </w:r>
      <w:r>
        <w:t xml:space="preserve"> </w:t>
      </w:r>
      <w:r w:rsidR="00443457">
        <w:t xml:space="preserve"> </w:t>
      </w:r>
      <w:r w:rsidRPr="005033BD">
        <w:rPr>
          <w:i/>
        </w:rPr>
        <w:t xml:space="preserve">Microsoft SQL Server 2018, SSMS, SSIS, Power BI, Visual Studio, Excel, </w:t>
      </w:r>
      <w:r w:rsidRPr="00BD2D8E">
        <w:rPr>
          <w:i/>
        </w:rPr>
        <w:t>TFS, Azure Dev</w:t>
      </w:r>
      <w:r w:rsidR="00FD7F4A">
        <w:rPr>
          <w:i/>
        </w:rPr>
        <w:t>O</w:t>
      </w:r>
      <w:r w:rsidRPr="00BD2D8E">
        <w:rPr>
          <w:i/>
        </w:rPr>
        <w:t>ps</w:t>
      </w:r>
      <w:r w:rsidR="006D3CDD">
        <w:rPr>
          <w:i/>
        </w:rPr>
        <w:t>.</w:t>
      </w:r>
    </w:p>
    <w:p w14:paraId="5C3A860B" w14:textId="40BE27E1" w:rsidR="005D0601" w:rsidRPr="00566039" w:rsidRDefault="00A26671" w:rsidP="00566039">
      <w:pPr>
        <w:pStyle w:val="Heading2"/>
        <w:spacing w:line="360" w:lineRule="auto"/>
      </w:pPr>
      <w:r>
        <w:rPr>
          <w:caps w:val="0"/>
        </w:rPr>
        <w:t>Power B</w:t>
      </w:r>
      <w:r w:rsidR="0069025A">
        <w:rPr>
          <w:caps w:val="0"/>
        </w:rPr>
        <w:t>I</w:t>
      </w:r>
      <w:r>
        <w:rPr>
          <w:caps w:val="0"/>
        </w:rPr>
        <w:t xml:space="preserve"> Developer | </w:t>
      </w:r>
      <w:r w:rsidR="0064145E">
        <w:rPr>
          <w:caps w:val="0"/>
        </w:rPr>
        <w:t>Direct Supply</w:t>
      </w:r>
      <w:r w:rsidR="006D3CDD">
        <w:rPr>
          <w:caps w:val="0"/>
        </w:rPr>
        <w:t xml:space="preserve"> </w:t>
      </w:r>
      <w:r>
        <w:rPr>
          <w:caps w:val="0"/>
        </w:rPr>
        <w:t xml:space="preserve">| </w:t>
      </w:r>
      <w:r w:rsidR="0064145E">
        <w:rPr>
          <w:caps w:val="0"/>
        </w:rPr>
        <w:t>Milwaukee</w:t>
      </w:r>
      <w:r>
        <w:rPr>
          <w:caps w:val="0"/>
        </w:rPr>
        <w:t xml:space="preserve">, </w:t>
      </w:r>
      <w:r w:rsidR="00F112DB">
        <w:rPr>
          <w:caps w:val="0"/>
        </w:rPr>
        <w:t>W</w:t>
      </w:r>
      <w:r w:rsidR="0064145E">
        <w:rPr>
          <w:caps w:val="0"/>
        </w:rPr>
        <w:t>I</w:t>
      </w:r>
      <w:r>
        <w:rPr>
          <w:caps w:val="0"/>
        </w:rPr>
        <w:t> | June 2019 – November 20</w:t>
      </w:r>
      <w:r w:rsidR="006D3CDD">
        <w:rPr>
          <w:caps w:val="0"/>
        </w:rPr>
        <w:t>21</w:t>
      </w:r>
    </w:p>
    <w:p w14:paraId="6ADC7315" w14:textId="18575EC5" w:rsidR="00364554" w:rsidRDefault="00364554" w:rsidP="005D0601">
      <w:pPr>
        <w:pStyle w:val="ListBullet"/>
      </w:pPr>
      <w:r>
        <w:t>Developed and maintained Dashboards, standard reports and Ad-hoc reports using Power BI</w:t>
      </w:r>
      <w:r w:rsidR="003F067B">
        <w:t xml:space="preserve"> for </w:t>
      </w:r>
      <w:r w:rsidR="00803918">
        <w:t>F</w:t>
      </w:r>
      <w:r w:rsidR="003F067B">
        <w:t xml:space="preserve">inancial </w:t>
      </w:r>
      <w:r w:rsidR="00803918">
        <w:t>T</w:t>
      </w:r>
      <w:r w:rsidR="003F067B">
        <w:t xml:space="preserve">eam and </w:t>
      </w:r>
      <w:r w:rsidR="00803918">
        <w:t>Critical Environment Teams</w:t>
      </w:r>
      <w:r>
        <w:t>.</w:t>
      </w:r>
    </w:p>
    <w:p w14:paraId="5C30BD2E" w14:textId="542B3919" w:rsidR="00B073F6" w:rsidRDefault="00B073F6" w:rsidP="005D0601">
      <w:pPr>
        <w:pStyle w:val="ListBullet"/>
      </w:pPr>
      <w:r>
        <w:t xml:space="preserve">Used Various data Sources like SQL Server, </w:t>
      </w:r>
      <w:r w:rsidR="00FD7F4A">
        <w:t>Excel,</w:t>
      </w:r>
      <w:r>
        <w:t xml:space="preserve"> and SharePoint lists to import data into Power BI desktop.</w:t>
      </w:r>
    </w:p>
    <w:p w14:paraId="240E1FA7" w14:textId="2750D129" w:rsidR="00B073F6" w:rsidRDefault="00B073F6" w:rsidP="005D0601">
      <w:pPr>
        <w:pStyle w:val="ListBullet"/>
      </w:pPr>
      <w:r>
        <w:t xml:space="preserve">Written complex DAX formulas using CALCULATE, FILTER Functions, Time Intelligence functions, </w:t>
      </w:r>
      <w:r w:rsidR="009A5EC3">
        <w:t>etc...</w:t>
      </w:r>
      <w:r>
        <w:t xml:space="preserve"> in Power BI desktop.</w:t>
      </w:r>
    </w:p>
    <w:p w14:paraId="3627DBC1" w14:textId="027124FD" w:rsidR="0013129B" w:rsidRDefault="0013129B" w:rsidP="0013129B">
      <w:pPr>
        <w:pStyle w:val="ListBullet"/>
      </w:pPr>
      <w:r w:rsidRPr="009A5EC3">
        <w:t xml:space="preserve">Worked on all types of </w:t>
      </w:r>
      <w:r w:rsidR="0022666D" w:rsidRPr="009A5EC3">
        <w:t>transformations</w:t>
      </w:r>
      <w:r w:rsidR="0022666D">
        <w:t xml:space="preserve"> (Filtering</w:t>
      </w:r>
      <w:r>
        <w:t xml:space="preserve"> Data, Pivot &amp; Unpivot, Group by, Text Transformations and Date &amp; Time Transformations, </w:t>
      </w:r>
      <w:r w:rsidR="0022666D">
        <w:t>etc.</w:t>
      </w:r>
      <w:r>
        <w:t>…)</w:t>
      </w:r>
      <w:r w:rsidRPr="009A5EC3">
        <w:t xml:space="preserve"> that are available in Power </w:t>
      </w:r>
      <w:r w:rsidR="000914DD">
        <w:t>Query.</w:t>
      </w:r>
    </w:p>
    <w:p w14:paraId="39817ED5" w14:textId="1D172A45" w:rsidR="00BA7113" w:rsidRDefault="00BA7113" w:rsidP="00041501">
      <w:pPr>
        <w:pStyle w:val="ListBullet"/>
      </w:pPr>
      <w:r>
        <w:t>Created SQL Objects like Stored Procedure and Views to transform the data as per the requirements of the report. Extensively used SQL Queries using JOINs, Sub Queries, CTE functions to get data from multiple tables and performed tuning on existing queries.</w:t>
      </w:r>
    </w:p>
    <w:p w14:paraId="0FC3DCB7" w14:textId="27441366" w:rsidR="003F067B" w:rsidRDefault="003F067B" w:rsidP="003F067B">
      <w:pPr>
        <w:pStyle w:val="ListBullet"/>
      </w:pPr>
      <w:r>
        <w:t>Used Power BI (Power View) to create reports that depicts OKRs, Critic</w:t>
      </w:r>
      <w:r w:rsidR="00700AB6">
        <w:t>al</w:t>
      </w:r>
      <w:r>
        <w:t xml:space="preserve"> KPIs and the </w:t>
      </w:r>
      <w:r w:rsidR="00803918">
        <w:t>incident tracking for CE Team</w:t>
      </w:r>
      <w:r>
        <w:t xml:space="preserve"> on </w:t>
      </w:r>
      <w:r w:rsidR="00245E4D">
        <w:t>D</w:t>
      </w:r>
      <w:r>
        <w:t>aily</w:t>
      </w:r>
      <w:r w:rsidR="00245E4D">
        <w:t>,</w:t>
      </w:r>
      <w:r>
        <w:t xml:space="preserve"> </w:t>
      </w:r>
      <w:r w:rsidR="00245E4D">
        <w:t>M</w:t>
      </w:r>
      <w:r>
        <w:t xml:space="preserve">onthly, </w:t>
      </w:r>
      <w:r w:rsidR="00245E4D">
        <w:t>Q</w:t>
      </w:r>
      <w:r>
        <w:t xml:space="preserve">uarterly </w:t>
      </w:r>
      <w:r w:rsidR="00245E4D">
        <w:t xml:space="preserve">and Yearly </w:t>
      </w:r>
      <w:r>
        <w:t>basis.</w:t>
      </w:r>
    </w:p>
    <w:p w14:paraId="67F71C70" w14:textId="65E39FF5" w:rsidR="003F067B" w:rsidRDefault="003F067B" w:rsidP="003F067B">
      <w:pPr>
        <w:pStyle w:val="ListBullet"/>
      </w:pPr>
      <w:r w:rsidRPr="006A01AE">
        <w:t xml:space="preserve">Used Power </w:t>
      </w:r>
      <w:r w:rsidR="0032735F" w:rsidRPr="006A01AE">
        <w:t>Query</w:t>
      </w:r>
      <w:r w:rsidR="0032735F">
        <w:t xml:space="preserve"> (</w:t>
      </w:r>
      <w:r w:rsidR="0088446B">
        <w:t>Query M Language)</w:t>
      </w:r>
      <w:r w:rsidRPr="006A01AE">
        <w:t xml:space="preserve"> and Power Pivot to develop data analysis prototype and used Power view and Power map to visualize reports</w:t>
      </w:r>
      <w:r w:rsidR="00F6740D">
        <w:t>.</w:t>
      </w:r>
    </w:p>
    <w:p w14:paraId="687C58F0" w14:textId="15BC7439" w:rsidR="00700AB6" w:rsidRDefault="00700AB6" w:rsidP="003F067B">
      <w:pPr>
        <w:pStyle w:val="ListBullet"/>
      </w:pPr>
      <w:r>
        <w:t>Implemented Row level security and groups to restrict data access in Power BI reports.</w:t>
      </w:r>
    </w:p>
    <w:p w14:paraId="79C37609" w14:textId="61545B02" w:rsidR="00700AB6" w:rsidRDefault="00700AB6" w:rsidP="003F067B">
      <w:pPr>
        <w:pStyle w:val="ListBullet"/>
      </w:pPr>
      <w:r>
        <w:t xml:space="preserve">Scheduled auto refresh using enterprise gateway </w:t>
      </w:r>
      <w:r w:rsidR="00CA47F6">
        <w:t xml:space="preserve">to update data </w:t>
      </w:r>
      <w:r>
        <w:t>in Power BI service.</w:t>
      </w:r>
    </w:p>
    <w:p w14:paraId="4579B57F" w14:textId="0B877F26" w:rsidR="00700AB6" w:rsidRPr="006A01AE" w:rsidRDefault="00700AB6" w:rsidP="003F067B">
      <w:pPr>
        <w:pStyle w:val="ListBullet"/>
      </w:pPr>
      <w:r>
        <w:lastRenderedPageBreak/>
        <w:t>Shared reports and dashboards to multiple users/groups utilizing apps, content packs and email in Power BI services.</w:t>
      </w:r>
    </w:p>
    <w:p w14:paraId="2BBC63E0" w14:textId="3C47BDB9" w:rsidR="00BA7113" w:rsidRDefault="00BA7113" w:rsidP="00BA7113">
      <w:pPr>
        <w:pStyle w:val="ListBullet"/>
      </w:pPr>
      <w:r>
        <w:t xml:space="preserve">Worked </w:t>
      </w:r>
      <w:r w:rsidR="000B19E8">
        <w:t>i</w:t>
      </w:r>
      <w:r>
        <w:t>n an Agile environment to implement reports and dashboards in both real time and scheduled process.</w:t>
      </w:r>
    </w:p>
    <w:p w14:paraId="64F1CB55" w14:textId="7E7EBFB1" w:rsidR="00BA7113" w:rsidRDefault="0048197B" w:rsidP="00BA7113">
      <w:pPr>
        <w:pStyle w:val="ListBullet"/>
      </w:pPr>
      <w:r>
        <w:t>Created</w:t>
      </w:r>
      <w:r w:rsidR="002E4E23">
        <w:t xml:space="preserve"> Features, User Stories and Tasks in </w:t>
      </w:r>
      <w:r>
        <w:t>Azure Dev</w:t>
      </w:r>
      <w:r w:rsidR="002E4E23">
        <w:t>O</w:t>
      </w:r>
      <w:r>
        <w:t>ps</w:t>
      </w:r>
      <w:r w:rsidR="002E4E23">
        <w:t xml:space="preserve"> and planned sprints biweekly.</w:t>
      </w:r>
    </w:p>
    <w:p w14:paraId="1C896383" w14:textId="42244C8A" w:rsidR="00D14564" w:rsidRDefault="00857D57" w:rsidP="00D14564">
      <w:pPr>
        <w:pStyle w:val="ListBullet"/>
      </w:pPr>
      <w:r>
        <w:t>Interacted with business users</w:t>
      </w:r>
      <w:r w:rsidR="003F067B" w:rsidRPr="003F067B">
        <w:t xml:space="preserve"> </w:t>
      </w:r>
      <w:r>
        <w:t>for testing and</w:t>
      </w:r>
      <w:r w:rsidR="000C127A">
        <w:t xml:space="preserve"> fixed bugs and made additional enhancements required.</w:t>
      </w:r>
    </w:p>
    <w:p w14:paraId="71070D7A" w14:textId="45267A55" w:rsidR="00D14564" w:rsidRPr="00D14564" w:rsidRDefault="00D14564" w:rsidP="00D14564">
      <w:pPr>
        <w:pStyle w:val="ListBullet"/>
        <w:numPr>
          <w:ilvl w:val="0"/>
          <w:numId w:val="0"/>
        </w:numPr>
        <w:ind w:left="216"/>
        <w:rPr>
          <w:sz w:val="8"/>
          <w:szCs w:val="8"/>
        </w:rPr>
      </w:pPr>
    </w:p>
    <w:p w14:paraId="66CF6443" w14:textId="56279DD7" w:rsidR="005D0601" w:rsidRDefault="005D0601" w:rsidP="005E5E15">
      <w:pPr>
        <w:pStyle w:val="ListBullet"/>
        <w:numPr>
          <w:ilvl w:val="0"/>
          <w:numId w:val="0"/>
        </w:numPr>
        <w:jc w:val="both"/>
        <w:rPr>
          <w:i/>
        </w:rPr>
      </w:pPr>
      <w:r w:rsidRPr="00DF1646">
        <w:rPr>
          <w:b/>
        </w:rPr>
        <w:t>Environment:</w:t>
      </w:r>
      <w:r>
        <w:t xml:space="preserve"> </w:t>
      </w:r>
      <w:r w:rsidRPr="00DF1646">
        <w:rPr>
          <w:i/>
        </w:rPr>
        <w:t>Microsoft SQL Server 201</w:t>
      </w:r>
      <w:r w:rsidR="009C2220">
        <w:rPr>
          <w:i/>
        </w:rPr>
        <w:t>8</w:t>
      </w:r>
      <w:r w:rsidRPr="00DF1646">
        <w:rPr>
          <w:i/>
        </w:rPr>
        <w:t xml:space="preserve">, SSMS, </w:t>
      </w:r>
      <w:r w:rsidR="00C2265F">
        <w:rPr>
          <w:i/>
        </w:rPr>
        <w:t xml:space="preserve">SSAS, </w:t>
      </w:r>
      <w:r w:rsidRPr="00DF1646">
        <w:rPr>
          <w:i/>
        </w:rPr>
        <w:t>Power BI, Visual Studio, Excel,</w:t>
      </w:r>
      <w:r>
        <w:rPr>
          <w:i/>
        </w:rPr>
        <w:t xml:space="preserve"> Azure Dev</w:t>
      </w:r>
      <w:r w:rsidR="009C2220">
        <w:rPr>
          <w:i/>
        </w:rPr>
        <w:t>O</w:t>
      </w:r>
      <w:r>
        <w:rPr>
          <w:i/>
        </w:rPr>
        <w:t>ps</w:t>
      </w:r>
      <w:r w:rsidR="006D3CDD">
        <w:rPr>
          <w:i/>
        </w:rPr>
        <w:t>.</w:t>
      </w:r>
    </w:p>
    <w:p w14:paraId="3834F350" w14:textId="7C538E6F" w:rsidR="00080849" w:rsidRPr="00566039" w:rsidRDefault="00627D1D" w:rsidP="00566039">
      <w:pPr>
        <w:pStyle w:val="Heading2"/>
        <w:spacing w:line="360" w:lineRule="auto"/>
      </w:pPr>
      <w:r>
        <w:rPr>
          <w:caps w:val="0"/>
        </w:rPr>
        <w:t>Power BI Developer | Heitman | Chicago, I</w:t>
      </w:r>
      <w:r w:rsidR="0061709F">
        <w:rPr>
          <w:caps w:val="0"/>
        </w:rPr>
        <w:t>L</w:t>
      </w:r>
      <w:r>
        <w:rPr>
          <w:caps w:val="0"/>
        </w:rPr>
        <w:t> | </w:t>
      </w:r>
      <w:r w:rsidR="00210624">
        <w:rPr>
          <w:caps w:val="0"/>
        </w:rPr>
        <w:t>Nov</w:t>
      </w:r>
      <w:r>
        <w:rPr>
          <w:caps w:val="0"/>
        </w:rPr>
        <w:t xml:space="preserve"> 201</w:t>
      </w:r>
      <w:r w:rsidR="00210624">
        <w:rPr>
          <w:caps w:val="0"/>
        </w:rPr>
        <w:t>8</w:t>
      </w:r>
      <w:r>
        <w:rPr>
          <w:caps w:val="0"/>
        </w:rPr>
        <w:t xml:space="preserve"> – May 2019</w:t>
      </w:r>
    </w:p>
    <w:p w14:paraId="62671881" w14:textId="01224066" w:rsidR="006A01AE" w:rsidRPr="006A01AE" w:rsidRDefault="006A01AE" w:rsidP="006A01AE">
      <w:pPr>
        <w:pStyle w:val="ListBullet"/>
      </w:pPr>
      <w:r w:rsidRPr="006A01AE">
        <w:t>Interacted directly with users to gather and analyze requirements for new report development and enhancements</w:t>
      </w:r>
      <w:r w:rsidR="0040061E">
        <w:t>.</w:t>
      </w:r>
    </w:p>
    <w:p w14:paraId="282401E7" w14:textId="05A7737E" w:rsidR="006A01AE" w:rsidRDefault="006A01AE" w:rsidP="006A01AE">
      <w:pPr>
        <w:pStyle w:val="ListBullet"/>
      </w:pPr>
      <w:r w:rsidRPr="006A01AE">
        <w:t>Participated in meetings with project managers and team members to analyze business requirements and outline the proposed solution.</w:t>
      </w:r>
    </w:p>
    <w:p w14:paraId="30F7A55B" w14:textId="7CB3DA5A" w:rsidR="0044749C" w:rsidRDefault="0044749C" w:rsidP="0044749C">
      <w:pPr>
        <w:pStyle w:val="ListBullet"/>
      </w:pPr>
      <w:r w:rsidRPr="006A01AE">
        <w:t>Created Stored Procedures, User defined functions and views to import data into Power BI. Also optimized already existing SQL Objects</w:t>
      </w:r>
      <w:r w:rsidR="00CA47F6">
        <w:t>.</w:t>
      </w:r>
    </w:p>
    <w:p w14:paraId="02F9B5D5" w14:textId="5408D76F" w:rsidR="0044749C" w:rsidRPr="006A01AE" w:rsidRDefault="0044749C" w:rsidP="0044749C">
      <w:pPr>
        <w:pStyle w:val="ListBullet"/>
      </w:pPr>
      <w:r>
        <w:t>Used SSIS to extract data from Excel files, cleaned and transformed data and then loaded it into the database. Ran SSIS packages daily and debugged them if failed.</w:t>
      </w:r>
    </w:p>
    <w:p w14:paraId="0869CA1F" w14:textId="77777777" w:rsidR="006A01AE" w:rsidRPr="006A01AE" w:rsidRDefault="006A01AE" w:rsidP="006A01AE">
      <w:pPr>
        <w:pStyle w:val="ListBullet"/>
      </w:pPr>
      <w:r w:rsidRPr="006A01AE">
        <w:t>Used various Data sources such as SQL Server, Oracle, Excel, etc., to import data into Power BI desktop.</w:t>
      </w:r>
    </w:p>
    <w:p w14:paraId="5D7BBA83" w14:textId="17704DD0" w:rsidR="006A01AE" w:rsidRPr="006A01AE" w:rsidRDefault="006A01AE" w:rsidP="006A01AE">
      <w:pPr>
        <w:pStyle w:val="ListBullet"/>
      </w:pPr>
      <w:r w:rsidRPr="006A01AE">
        <w:t>Developed Complex DAX functions to generate</w:t>
      </w:r>
      <w:r w:rsidR="009C2220">
        <w:t>d</w:t>
      </w:r>
      <w:r w:rsidRPr="006A01AE">
        <w:t xml:space="preserve"> calculated columns and measures in Power BI Desktop.</w:t>
      </w:r>
    </w:p>
    <w:p w14:paraId="0F5D98D6" w14:textId="1ACC9C05" w:rsidR="006A01AE" w:rsidRDefault="006A01AE" w:rsidP="006A01AE">
      <w:pPr>
        <w:pStyle w:val="ListBullet"/>
      </w:pPr>
      <w:r w:rsidRPr="006A01AE">
        <w:t>Used Power Query and Power Pivot to develop data analysis prototype and used Power view and Power map to visualize reports</w:t>
      </w:r>
      <w:r w:rsidR="00CA47F6">
        <w:t>.</w:t>
      </w:r>
    </w:p>
    <w:p w14:paraId="14BD07A3" w14:textId="770D223F" w:rsidR="006A01AE" w:rsidRDefault="006A01AE" w:rsidP="006A01AE">
      <w:pPr>
        <w:pStyle w:val="ListBullet"/>
      </w:pPr>
      <w:r w:rsidRPr="006A01AE">
        <w:t>Published Power BI reports in the required workspaces and made available to Business users.</w:t>
      </w:r>
    </w:p>
    <w:p w14:paraId="4DE7B762" w14:textId="018B794C" w:rsidR="0044749C" w:rsidRDefault="0044749C" w:rsidP="006A01AE">
      <w:pPr>
        <w:pStyle w:val="ListBullet"/>
      </w:pPr>
      <w:r>
        <w:t>Created various analytical dashboards that depicted critical KPIs using various visuals like bar graph, line graph, Pie chart, Donut chart, World map.</w:t>
      </w:r>
    </w:p>
    <w:p w14:paraId="0A2D34A6" w14:textId="3CB0A74A" w:rsidR="006A01AE" w:rsidRDefault="006A01AE" w:rsidP="0000471E">
      <w:pPr>
        <w:pStyle w:val="ListBullet"/>
      </w:pPr>
      <w:r w:rsidRPr="006A01AE">
        <w:t>Installed and Configured Enterprise gateway and Personal Gateway in Power BI Service</w:t>
      </w:r>
      <w:r w:rsidR="0076359D">
        <w:t xml:space="preserve"> and s</w:t>
      </w:r>
      <w:r w:rsidRPr="006A01AE">
        <w:t>cheduled automatic refresh</w:t>
      </w:r>
      <w:r w:rsidR="0076359D">
        <w:t>.</w:t>
      </w:r>
    </w:p>
    <w:p w14:paraId="27485939" w14:textId="77777777" w:rsidR="0076359D" w:rsidRDefault="007F5502" w:rsidP="0076359D">
      <w:pPr>
        <w:pStyle w:val="ListBullet"/>
      </w:pPr>
      <w:r>
        <w:t>Implemented TFS for version control and change management of BI solutions</w:t>
      </w:r>
      <w:r w:rsidR="0076359D">
        <w:t>.</w:t>
      </w:r>
    </w:p>
    <w:p w14:paraId="36CEAA7B" w14:textId="04E1E12A" w:rsidR="00CA0641" w:rsidRDefault="006A01AE" w:rsidP="0076359D">
      <w:pPr>
        <w:pStyle w:val="ListBullet"/>
      </w:pPr>
      <w:r w:rsidRPr="006A01AE">
        <w:t xml:space="preserve">Performed weekly </w:t>
      </w:r>
      <w:r w:rsidR="0076359D">
        <w:t>demos of the reports</w:t>
      </w:r>
      <w:r w:rsidRPr="006A01AE">
        <w:t xml:space="preserve"> to the business users </w:t>
      </w:r>
      <w:r w:rsidR="0076359D">
        <w:t>and made</w:t>
      </w:r>
      <w:r w:rsidRPr="006A01AE">
        <w:t xml:space="preserve"> enhancements </w:t>
      </w:r>
      <w:r w:rsidR="0076359D">
        <w:t>as required.</w:t>
      </w:r>
    </w:p>
    <w:p w14:paraId="41BBC129" w14:textId="77777777" w:rsidR="0076359D" w:rsidRPr="0076359D" w:rsidRDefault="0076359D" w:rsidP="0076359D">
      <w:pPr>
        <w:pStyle w:val="ListBullet"/>
        <w:numPr>
          <w:ilvl w:val="0"/>
          <w:numId w:val="0"/>
        </w:numPr>
        <w:ind w:left="216"/>
        <w:rPr>
          <w:sz w:val="2"/>
          <w:szCs w:val="2"/>
        </w:rPr>
      </w:pPr>
    </w:p>
    <w:p w14:paraId="7FDF7ACB" w14:textId="52EF4137" w:rsidR="0076359D" w:rsidRPr="0076359D" w:rsidRDefault="0076359D" w:rsidP="0076359D">
      <w:pPr>
        <w:pStyle w:val="ListBullet"/>
        <w:numPr>
          <w:ilvl w:val="0"/>
          <w:numId w:val="0"/>
        </w:numPr>
        <w:ind w:left="216" w:hanging="216"/>
        <w:jc w:val="both"/>
        <w:rPr>
          <w:b/>
          <w:sz w:val="2"/>
          <w:szCs w:val="2"/>
        </w:rPr>
      </w:pPr>
    </w:p>
    <w:p w14:paraId="4F881F66" w14:textId="2931EEEB" w:rsidR="00CA0641" w:rsidRDefault="00CA0641" w:rsidP="005D0601">
      <w:pPr>
        <w:pStyle w:val="ListBullet"/>
        <w:numPr>
          <w:ilvl w:val="0"/>
          <w:numId w:val="0"/>
        </w:numPr>
        <w:ind w:left="216" w:hanging="216"/>
        <w:jc w:val="both"/>
      </w:pPr>
      <w:r w:rsidRPr="00DF1646">
        <w:rPr>
          <w:b/>
        </w:rPr>
        <w:t>Environment:</w:t>
      </w:r>
      <w:r>
        <w:t xml:space="preserve"> </w:t>
      </w:r>
      <w:r w:rsidRPr="00DF1646">
        <w:rPr>
          <w:i/>
        </w:rPr>
        <w:t xml:space="preserve">Microsoft SQL Server 2016, SSMS, </w:t>
      </w:r>
      <w:r w:rsidR="00C2265F">
        <w:rPr>
          <w:i/>
        </w:rPr>
        <w:t xml:space="preserve">SSIS, </w:t>
      </w:r>
      <w:r w:rsidRPr="00DF1646">
        <w:rPr>
          <w:i/>
        </w:rPr>
        <w:t>Power BI, Visual Studio, Excel, MS Azure,</w:t>
      </w:r>
      <w:r w:rsidR="005D0601">
        <w:rPr>
          <w:i/>
        </w:rPr>
        <w:t xml:space="preserve"> Azure Dev</w:t>
      </w:r>
      <w:r w:rsidR="009C2220">
        <w:rPr>
          <w:i/>
        </w:rPr>
        <w:t>O</w:t>
      </w:r>
      <w:r w:rsidR="005D0601">
        <w:rPr>
          <w:i/>
        </w:rPr>
        <w:t>ps</w:t>
      </w:r>
      <w:r w:rsidR="006D3CDD">
        <w:rPr>
          <w:i/>
        </w:rPr>
        <w:t>.</w:t>
      </w:r>
    </w:p>
    <w:p w14:paraId="039E3CA1" w14:textId="77F21C58" w:rsidR="00E80280" w:rsidRPr="00566039" w:rsidRDefault="00043A8D" w:rsidP="00566039">
      <w:pPr>
        <w:pStyle w:val="Heading2"/>
        <w:spacing w:line="360" w:lineRule="auto"/>
      </w:pPr>
      <w:r>
        <w:rPr>
          <w:caps w:val="0"/>
        </w:rPr>
        <w:t>Reporting Developer | </w:t>
      </w:r>
      <w:r w:rsidR="006D3CDD">
        <w:rPr>
          <w:caps w:val="0"/>
        </w:rPr>
        <w:t>Coyote Logistics</w:t>
      </w:r>
      <w:r>
        <w:rPr>
          <w:caps w:val="0"/>
        </w:rPr>
        <w:t xml:space="preserve"> | Chicago, IL | </w:t>
      </w:r>
      <w:r w:rsidR="00210624">
        <w:rPr>
          <w:caps w:val="0"/>
        </w:rPr>
        <w:t>May</w:t>
      </w:r>
      <w:r>
        <w:rPr>
          <w:caps w:val="0"/>
        </w:rPr>
        <w:t xml:space="preserve"> 2016 – </w:t>
      </w:r>
      <w:r w:rsidR="00210624">
        <w:rPr>
          <w:caps w:val="0"/>
        </w:rPr>
        <w:t>Oct</w:t>
      </w:r>
      <w:r>
        <w:rPr>
          <w:caps w:val="0"/>
        </w:rPr>
        <w:t xml:space="preserve"> 2018</w:t>
      </w:r>
    </w:p>
    <w:p w14:paraId="4261AF30" w14:textId="77777777" w:rsidR="00BE7D70" w:rsidRPr="00BE7D70" w:rsidRDefault="00BE7D70" w:rsidP="00BE7D70">
      <w:pPr>
        <w:pStyle w:val="ListBullet"/>
      </w:pPr>
      <w:r w:rsidRPr="00BE7D70">
        <w:t>Interacted Directly with Business users to analyze requirements for new development and enhancement/ change requests and was involved in creating stories in JIRA.</w:t>
      </w:r>
    </w:p>
    <w:p w14:paraId="388A97AF" w14:textId="77777777" w:rsidR="00BE7D70" w:rsidRPr="00BE7D70" w:rsidRDefault="00BE7D70" w:rsidP="00BE7D70">
      <w:pPr>
        <w:pStyle w:val="ListBullet"/>
      </w:pPr>
      <w:r w:rsidRPr="00BE7D70">
        <w:t>Developed different types of Crystal Reports including Standard, Summary, Cross-Tab, Sub reports, Conditional, Drill down, Summary.  Also created reports involving Pie charts and Bar graphs</w:t>
      </w:r>
    </w:p>
    <w:p w14:paraId="37E9E6D9" w14:textId="4E26E6A0" w:rsidR="00BE7D70" w:rsidRPr="00BE7D70" w:rsidRDefault="00BE7D70" w:rsidP="00BE7D70">
      <w:pPr>
        <w:pStyle w:val="ListBullet"/>
      </w:pPr>
      <w:r w:rsidRPr="00BE7D70">
        <w:t xml:space="preserve">Enhanced/ Modified existing Reports as per the new business logic and </w:t>
      </w:r>
      <w:r w:rsidR="00ED50E8" w:rsidRPr="00BE7D70">
        <w:t>users’</w:t>
      </w:r>
      <w:r w:rsidRPr="00BE7D70">
        <w:t xml:space="preserve"> </w:t>
      </w:r>
      <w:r w:rsidR="007E6670" w:rsidRPr="00BE7D70">
        <w:t>requests.</w:t>
      </w:r>
    </w:p>
    <w:p w14:paraId="62D33924" w14:textId="03B4230E" w:rsidR="00BE7D70" w:rsidRPr="00BE7D70" w:rsidRDefault="00BE7D70" w:rsidP="00BE7D70">
      <w:pPr>
        <w:pStyle w:val="ListBullet"/>
      </w:pPr>
      <w:r w:rsidRPr="00BE7D70">
        <w:t xml:space="preserve">Developed </w:t>
      </w:r>
      <w:r w:rsidR="00E80280">
        <w:t>and maintained different d</w:t>
      </w:r>
      <w:r w:rsidRPr="00BE7D70">
        <w:t xml:space="preserve">atabase objects like Stored Procedures, Functions, </w:t>
      </w:r>
      <w:r w:rsidR="007E6670" w:rsidRPr="00BE7D70">
        <w:t>Views,</w:t>
      </w:r>
      <w:r w:rsidRPr="00BE7D70">
        <w:t xml:space="preserve"> and Triggers using T-SQL. Also modified existing Database objects as part of Performance tuning </w:t>
      </w:r>
    </w:p>
    <w:p w14:paraId="5C440F31" w14:textId="77777777" w:rsidR="00BE7D70" w:rsidRPr="00BE7D70" w:rsidRDefault="00BE7D70" w:rsidP="00BE7D70">
      <w:pPr>
        <w:pStyle w:val="ListBullet"/>
      </w:pPr>
      <w:r w:rsidRPr="00BE7D70">
        <w:t>Migrated Crystal Reports from Oracle database to SQL Server Database by extracting PL-SQL Code from the report and converting into a Stored Procedure compatible with SQL Server</w:t>
      </w:r>
    </w:p>
    <w:p w14:paraId="51B71F96" w14:textId="77777777" w:rsidR="00BE7D70" w:rsidRPr="00BE7D70" w:rsidRDefault="00BE7D70" w:rsidP="00BE7D70">
      <w:pPr>
        <w:pStyle w:val="ListBullet"/>
      </w:pPr>
      <w:r w:rsidRPr="00BE7D70">
        <w:t>Used Dynamic SQL and Open Queries while using Linked servers to improve performance.</w:t>
      </w:r>
    </w:p>
    <w:p w14:paraId="7943A0FE" w14:textId="199D0D68" w:rsidR="00BE7D70" w:rsidRPr="00BE7D70" w:rsidRDefault="00BE7D70" w:rsidP="00BE7D70">
      <w:pPr>
        <w:pStyle w:val="ListBullet"/>
      </w:pPr>
      <w:r w:rsidRPr="00BE7D70">
        <w:t>Performed Query optimizations to increase performance by tuning SQL Queries using Execution plans</w:t>
      </w:r>
      <w:r w:rsidR="00E80280">
        <w:t>.</w:t>
      </w:r>
    </w:p>
    <w:p w14:paraId="328438DE" w14:textId="77777777" w:rsidR="00BE7D70" w:rsidRPr="00BE7D70" w:rsidRDefault="00BE7D70" w:rsidP="00BE7D70">
      <w:pPr>
        <w:pStyle w:val="ListBullet"/>
      </w:pPr>
      <w:r w:rsidRPr="00BE7D70">
        <w:t xml:space="preserve">Scheduled and published Crystal reports on a daily/monthly basis using BI Launchpad. </w:t>
      </w:r>
    </w:p>
    <w:p w14:paraId="15867B96" w14:textId="77777777" w:rsidR="00BE7D70" w:rsidRPr="00BE7D70" w:rsidRDefault="00BE7D70" w:rsidP="00BE7D70">
      <w:pPr>
        <w:pStyle w:val="ListBullet"/>
      </w:pPr>
      <w:r w:rsidRPr="00BE7D70">
        <w:t>Designed and developed Power BI graphical and visualization solutions with business requirement documents and plans for creating interactive dashboards.</w:t>
      </w:r>
    </w:p>
    <w:p w14:paraId="633FE249" w14:textId="552A0D0E" w:rsidR="00BE7D70" w:rsidRPr="00BE7D70" w:rsidRDefault="00BE7D70" w:rsidP="00BE7D70">
      <w:pPr>
        <w:pStyle w:val="ListBullet"/>
      </w:pPr>
      <w:r w:rsidRPr="00BE7D70">
        <w:lastRenderedPageBreak/>
        <w:t xml:space="preserve">Utilized Power BI (Power View) to create various analytical dashboards that depicts critical KPIs such as Total Members, New Members, Dropped Members, </w:t>
      </w:r>
      <w:r w:rsidR="00D03A52" w:rsidRPr="00BE7D70">
        <w:t>service</w:t>
      </w:r>
      <w:r w:rsidRPr="00BE7D70">
        <w:t xml:space="preserve"> activities performed by clubs along with slicers and dicers enabling end-user to make </w:t>
      </w:r>
      <w:r w:rsidR="007E6670" w:rsidRPr="00BE7D70">
        <w:t>filters.</w:t>
      </w:r>
    </w:p>
    <w:p w14:paraId="24D8FE96" w14:textId="77777777" w:rsidR="00BE7D70" w:rsidRPr="00BE7D70" w:rsidRDefault="00BE7D70" w:rsidP="00BE7D70">
      <w:pPr>
        <w:pStyle w:val="ListBullet"/>
      </w:pPr>
      <w:r w:rsidRPr="00BE7D70">
        <w:t>Generated ad-hoc reports in Power Pivot and shared them using Power BI to the decision makers for strategic planning to reduce drop members and to attract new members.</w:t>
      </w:r>
    </w:p>
    <w:p w14:paraId="33AB81D5" w14:textId="77777777" w:rsidR="00BE7D70" w:rsidRPr="00BE7D70" w:rsidRDefault="00BE7D70" w:rsidP="00BE7D70">
      <w:pPr>
        <w:pStyle w:val="ListBullet"/>
      </w:pPr>
      <w:r w:rsidRPr="00BE7D70">
        <w:t>Utilized Power Query in Power BI to Pivot and Un-pivot the data model for data cleansing.</w:t>
      </w:r>
    </w:p>
    <w:p w14:paraId="0AFB385E" w14:textId="77777777" w:rsidR="00BE7D70" w:rsidRPr="00BE7D70" w:rsidRDefault="00BE7D70" w:rsidP="00BE7D70">
      <w:pPr>
        <w:pStyle w:val="ListBullet"/>
      </w:pPr>
      <w:r w:rsidRPr="00BE7D70">
        <w:t>Implemented Several DAX functions for various fact calculations for efficient data visualizations in Power BI</w:t>
      </w:r>
    </w:p>
    <w:p w14:paraId="62AE34F4" w14:textId="77777777" w:rsidR="00BE7D70" w:rsidRPr="00BE7D70" w:rsidRDefault="00BE7D70" w:rsidP="00BE7D70">
      <w:pPr>
        <w:pStyle w:val="ListBullet"/>
      </w:pPr>
      <w:r w:rsidRPr="00BE7D70">
        <w:t>Utilized Power BI gateway to keep dashboards and reports up to-date with on premise data sources.</w:t>
      </w:r>
    </w:p>
    <w:p w14:paraId="38B6CB4A" w14:textId="77777777" w:rsidR="00BE7D70" w:rsidRPr="00BE7D70" w:rsidRDefault="00BE7D70" w:rsidP="00BE7D70">
      <w:pPr>
        <w:pStyle w:val="ListBullet"/>
      </w:pPr>
      <w:r w:rsidRPr="00BE7D70">
        <w:t>Created Dashboard reports using Microsoft Mobile Reports Publisher to analyze quarterly and yearly performance of Membership and Service activity data.</w:t>
      </w:r>
    </w:p>
    <w:p w14:paraId="57A1B80A" w14:textId="77777777" w:rsidR="00BE7D70" w:rsidRPr="00BE7D70" w:rsidRDefault="00BE7D70" w:rsidP="00BE7D70">
      <w:pPr>
        <w:pStyle w:val="ListBullet"/>
      </w:pPr>
      <w:r w:rsidRPr="00BE7D70">
        <w:t xml:space="preserve">Scheduled and published Crystal reports on a daily/monthly basis using BI Launchpad. </w:t>
      </w:r>
    </w:p>
    <w:p w14:paraId="721E2F85" w14:textId="77777777" w:rsidR="00BE7D70" w:rsidRPr="00BE7D70" w:rsidRDefault="00BE7D70" w:rsidP="00BE7D70">
      <w:pPr>
        <w:pStyle w:val="ListBullet"/>
      </w:pPr>
      <w:r w:rsidRPr="00BE7D70">
        <w:t>Worked with QA team and Web team during testing and QA for Web Reports.</w:t>
      </w:r>
    </w:p>
    <w:p w14:paraId="0B1203FF" w14:textId="40B06A88" w:rsidR="00BE7D70" w:rsidRPr="00BE7D70" w:rsidRDefault="00BE7D70" w:rsidP="00BE7D70">
      <w:pPr>
        <w:pStyle w:val="ListBullet"/>
      </w:pPr>
      <w:r w:rsidRPr="00BE7D70">
        <w:t xml:space="preserve">Implemented code check-in/check-out and managed multiple versions of complicated code with TFS. Used TFS for managing source code </w:t>
      </w:r>
      <w:r w:rsidR="007E6670" w:rsidRPr="00BE7D70">
        <w:t>changes.</w:t>
      </w:r>
    </w:p>
    <w:p w14:paraId="4D2FF8B8" w14:textId="5A0CB263" w:rsidR="00BE7D70" w:rsidRPr="00BE7D70" w:rsidRDefault="00BE7D70" w:rsidP="00BE7D70">
      <w:pPr>
        <w:pStyle w:val="ListBullet"/>
      </w:pPr>
      <w:r w:rsidRPr="00BE7D70">
        <w:t xml:space="preserve">Analyzed and resolved tickets and successfully deployed the fixes to production. Zendesk and MyService desk were used for managing tickets and workflows. </w:t>
      </w:r>
    </w:p>
    <w:p w14:paraId="446595B1" w14:textId="77777777" w:rsidR="00BE7D70" w:rsidRPr="00BE7D70" w:rsidRDefault="00BE7D70" w:rsidP="00BE7D70">
      <w:pPr>
        <w:pStyle w:val="ListBullet"/>
      </w:pPr>
      <w:r w:rsidRPr="00BE7D70">
        <w:t>Involved in creating and managing Change control requests for our team to move Reporting and Database changes to production.</w:t>
      </w:r>
    </w:p>
    <w:p w14:paraId="3972B3D8" w14:textId="77777777" w:rsidR="00210624" w:rsidRDefault="00BE7D70" w:rsidP="00BE7D70">
      <w:pPr>
        <w:pStyle w:val="ListBullet"/>
      </w:pPr>
      <w:r w:rsidRPr="00BE7D70">
        <w:t xml:space="preserve">Practiced Agile methodology for development. </w:t>
      </w:r>
    </w:p>
    <w:p w14:paraId="082C81E5" w14:textId="38F8BCE0" w:rsidR="001B29CF" w:rsidRDefault="00BE7D70" w:rsidP="00BE7D70">
      <w:pPr>
        <w:pStyle w:val="ListBullet"/>
      </w:pPr>
      <w:r w:rsidRPr="00BE7D70">
        <w:t>Actively participated in Agile sprints and scrum Meetings.</w:t>
      </w:r>
    </w:p>
    <w:p w14:paraId="2E7FD275" w14:textId="77777777" w:rsidR="00DF20F3" w:rsidRPr="00F24DA1" w:rsidRDefault="00DF20F3" w:rsidP="00DF20F3">
      <w:pPr>
        <w:pStyle w:val="ListBullet"/>
        <w:numPr>
          <w:ilvl w:val="0"/>
          <w:numId w:val="0"/>
        </w:numPr>
        <w:ind w:left="216" w:hanging="216"/>
        <w:rPr>
          <w:sz w:val="8"/>
        </w:rPr>
      </w:pPr>
    </w:p>
    <w:p w14:paraId="364A2E6B" w14:textId="77777777" w:rsidR="005033BD" w:rsidRDefault="00DF20F3" w:rsidP="00DF20F3">
      <w:pPr>
        <w:pStyle w:val="ListBullet"/>
        <w:numPr>
          <w:ilvl w:val="0"/>
          <w:numId w:val="0"/>
        </w:numPr>
        <w:ind w:left="216" w:hanging="216"/>
        <w:jc w:val="both"/>
        <w:rPr>
          <w:i/>
        </w:rPr>
      </w:pPr>
      <w:r w:rsidRPr="00DF1646">
        <w:rPr>
          <w:b/>
        </w:rPr>
        <w:t>Environment:</w:t>
      </w:r>
      <w:r>
        <w:t xml:space="preserve"> </w:t>
      </w:r>
      <w:r w:rsidRPr="00DF1646">
        <w:rPr>
          <w:i/>
        </w:rPr>
        <w:t>Microsoft SQL Server 2016, Crystal Reports, SSMS, SSRS, Power BI, Visual Studio, Excel, Data Profiler, BI</w:t>
      </w:r>
    </w:p>
    <w:p w14:paraId="05970356" w14:textId="1208C102" w:rsidR="00DF20F3" w:rsidRDefault="005033BD" w:rsidP="00DF20F3">
      <w:pPr>
        <w:pStyle w:val="ListBullet"/>
        <w:numPr>
          <w:ilvl w:val="0"/>
          <w:numId w:val="0"/>
        </w:numPr>
        <w:ind w:left="216" w:hanging="216"/>
        <w:jc w:val="both"/>
        <w:rPr>
          <w:i/>
        </w:rPr>
      </w:pPr>
      <w:r>
        <w:rPr>
          <w:b/>
        </w:rPr>
        <w:t xml:space="preserve">                            </w:t>
      </w:r>
      <w:r w:rsidR="00DF20F3" w:rsidRPr="00DF1646">
        <w:rPr>
          <w:i/>
        </w:rPr>
        <w:t xml:space="preserve"> Launchpad, Microsoft Mobile Reports Publisher TFS, Zendesk, My service Desk, JIRA</w:t>
      </w:r>
      <w:r w:rsidR="006D3CDD">
        <w:rPr>
          <w:i/>
        </w:rPr>
        <w:t>.</w:t>
      </w:r>
    </w:p>
    <w:p w14:paraId="0D67A2EF" w14:textId="77777777" w:rsidR="00846686" w:rsidRPr="00846686" w:rsidRDefault="00846686" w:rsidP="00DF20F3">
      <w:pPr>
        <w:pStyle w:val="ListBullet"/>
        <w:numPr>
          <w:ilvl w:val="0"/>
          <w:numId w:val="0"/>
        </w:numPr>
        <w:ind w:left="216" w:hanging="216"/>
        <w:jc w:val="both"/>
        <w:rPr>
          <w:sz w:val="2"/>
        </w:rPr>
      </w:pPr>
    </w:p>
    <w:p w14:paraId="5609470D" w14:textId="77777777" w:rsidR="009946C9" w:rsidRPr="009946C9" w:rsidRDefault="009946C9" w:rsidP="00F24DA1">
      <w:pPr>
        <w:pStyle w:val="ListBullet"/>
        <w:numPr>
          <w:ilvl w:val="0"/>
          <w:numId w:val="0"/>
        </w:numPr>
        <w:rPr>
          <w:sz w:val="2"/>
        </w:rPr>
      </w:pPr>
    </w:p>
    <w:sdt>
      <w:sdtPr>
        <w:alias w:val="Education:"/>
        <w:tag w:val="Education:"/>
        <w:id w:val="807127995"/>
        <w:placeholder>
          <w:docPart w:val="883DFEF52C7A4D1798D7AE5BBB714FF8"/>
        </w:placeholder>
        <w:temporary/>
        <w:showingPlcHdr/>
        <w15:appearance w15:val="hidden"/>
      </w:sdtPr>
      <w:sdtContent>
        <w:p w14:paraId="39D96331" w14:textId="77777777" w:rsidR="009F3187" w:rsidRDefault="009F3187" w:rsidP="009F3187">
          <w:pPr>
            <w:pStyle w:val="Heading1"/>
          </w:pPr>
          <w:r w:rsidRPr="00791B4F">
            <w:rPr>
              <w:sz w:val="24"/>
              <w:szCs w:val="28"/>
            </w:rPr>
            <w:t>Education</w:t>
          </w:r>
        </w:p>
      </w:sdtContent>
    </w:sdt>
    <w:p w14:paraId="5FFAF6C2" w14:textId="1D6CFBBE" w:rsidR="009F3187" w:rsidRPr="00846686" w:rsidRDefault="00485C83" w:rsidP="00210624">
      <w:pPr>
        <w:pStyle w:val="Heading2"/>
      </w:pPr>
      <w:r>
        <w:rPr>
          <w:caps w:val="0"/>
        </w:rPr>
        <w:t xml:space="preserve">Master </w:t>
      </w:r>
      <w:r w:rsidR="00E9597C">
        <w:rPr>
          <w:caps w:val="0"/>
        </w:rPr>
        <w:t>o</w:t>
      </w:r>
      <w:r>
        <w:rPr>
          <w:caps w:val="0"/>
        </w:rPr>
        <w:t xml:space="preserve">f </w:t>
      </w:r>
      <w:r w:rsidR="00E9597C">
        <w:rPr>
          <w:caps w:val="0"/>
        </w:rPr>
        <w:t>Business Administration (MBA)</w:t>
      </w:r>
      <w:r>
        <w:rPr>
          <w:caps w:val="0"/>
        </w:rPr>
        <w:t> | </w:t>
      </w:r>
      <w:r w:rsidR="00E9597C">
        <w:rPr>
          <w:caps w:val="0"/>
        </w:rPr>
        <w:t xml:space="preserve">JNTU, </w:t>
      </w:r>
      <w:r w:rsidR="00775676">
        <w:rPr>
          <w:caps w:val="0"/>
        </w:rPr>
        <w:t xml:space="preserve">Andhra Pradesh, </w:t>
      </w:r>
      <w:r w:rsidR="00E9597C">
        <w:rPr>
          <w:caps w:val="0"/>
        </w:rPr>
        <w:t>INDIA</w:t>
      </w:r>
    </w:p>
    <w:sectPr w:rsidR="009F3187" w:rsidRPr="00846686" w:rsidSect="00B86CD0">
      <w:footerReference w:type="default" r:id="rId9"/>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F91DD" w14:textId="77777777" w:rsidR="007D79D3" w:rsidRDefault="007D79D3">
      <w:pPr>
        <w:spacing w:after="0"/>
      </w:pPr>
      <w:r>
        <w:separator/>
      </w:r>
    </w:p>
  </w:endnote>
  <w:endnote w:type="continuationSeparator" w:id="0">
    <w:p w14:paraId="348F239F" w14:textId="77777777" w:rsidR="007D79D3" w:rsidRDefault="007D7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1330B" w14:textId="77777777" w:rsidR="00AA0BD6" w:rsidRDefault="00AA0BD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0889C" w14:textId="77777777" w:rsidR="007D79D3" w:rsidRDefault="007D79D3">
      <w:pPr>
        <w:spacing w:after="0"/>
      </w:pPr>
      <w:r>
        <w:separator/>
      </w:r>
    </w:p>
  </w:footnote>
  <w:footnote w:type="continuationSeparator" w:id="0">
    <w:p w14:paraId="31680B1F" w14:textId="77777777" w:rsidR="007D79D3" w:rsidRDefault="007D79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4065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A89553A"/>
    <w:multiLevelType w:val="hybridMultilevel"/>
    <w:tmpl w:val="BDFE4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BFE6442"/>
    <w:multiLevelType w:val="hybridMultilevel"/>
    <w:tmpl w:val="C00ADBCE"/>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6" w15:restartNumberingAfterBreak="0">
    <w:nsid w:val="31F710F4"/>
    <w:multiLevelType w:val="multilevel"/>
    <w:tmpl w:val="1C8A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C028EB"/>
    <w:multiLevelType w:val="multilevel"/>
    <w:tmpl w:val="084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45618"/>
    <w:multiLevelType w:val="multilevel"/>
    <w:tmpl w:val="483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1494E0A"/>
    <w:multiLevelType w:val="hybridMultilevel"/>
    <w:tmpl w:val="598E018C"/>
    <w:lvl w:ilvl="0" w:tplc="04090009">
      <w:start w:val="1"/>
      <w:numFmt w:val="bullet"/>
      <w:lvlText w:val=""/>
      <w:lvlJc w:val="left"/>
      <w:pPr>
        <w:ind w:left="360" w:hanging="360"/>
      </w:pPr>
      <w:rPr>
        <w:rFonts w:ascii="Wingdings" w:hAnsi="Wingdings" w:hint="default"/>
        <w:b w:val="0"/>
        <w:emboss w:val="0"/>
        <w:color w:val="000000"/>
        <w:sz w:val="17"/>
        <w:szCs w:val="1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CCB3904"/>
    <w:multiLevelType w:val="hybridMultilevel"/>
    <w:tmpl w:val="2440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7562864">
    <w:abstractNumId w:val="9"/>
  </w:num>
  <w:num w:numId="2" w16cid:durableId="1744597487">
    <w:abstractNumId w:val="9"/>
    <w:lvlOverride w:ilvl="0">
      <w:startOverride w:val="1"/>
    </w:lvlOverride>
  </w:num>
  <w:num w:numId="3" w16cid:durableId="253898059">
    <w:abstractNumId w:val="9"/>
    <w:lvlOverride w:ilvl="0">
      <w:startOverride w:val="1"/>
    </w:lvlOverride>
  </w:num>
  <w:num w:numId="4" w16cid:durableId="2125615151">
    <w:abstractNumId w:val="9"/>
    <w:lvlOverride w:ilvl="0">
      <w:startOverride w:val="1"/>
    </w:lvlOverride>
  </w:num>
  <w:num w:numId="5" w16cid:durableId="1148280723">
    <w:abstractNumId w:val="8"/>
  </w:num>
  <w:num w:numId="6" w16cid:durableId="687831389">
    <w:abstractNumId w:val="7"/>
  </w:num>
  <w:num w:numId="7" w16cid:durableId="1078403180">
    <w:abstractNumId w:val="6"/>
  </w:num>
  <w:num w:numId="8" w16cid:durableId="1583561782">
    <w:abstractNumId w:val="5"/>
  </w:num>
  <w:num w:numId="9" w16cid:durableId="962423803">
    <w:abstractNumId w:val="4"/>
  </w:num>
  <w:num w:numId="10" w16cid:durableId="1660692681">
    <w:abstractNumId w:val="3"/>
  </w:num>
  <w:num w:numId="11" w16cid:durableId="202835393">
    <w:abstractNumId w:val="2"/>
  </w:num>
  <w:num w:numId="12" w16cid:durableId="229577208">
    <w:abstractNumId w:val="1"/>
  </w:num>
  <w:num w:numId="13" w16cid:durableId="1114449119">
    <w:abstractNumId w:val="0"/>
  </w:num>
  <w:num w:numId="14" w16cid:durableId="2051874210">
    <w:abstractNumId w:val="14"/>
  </w:num>
  <w:num w:numId="15" w16cid:durableId="491989094">
    <w:abstractNumId w:val="19"/>
  </w:num>
  <w:num w:numId="16" w16cid:durableId="1407534687">
    <w:abstractNumId w:val="13"/>
  </w:num>
  <w:num w:numId="17" w16cid:durableId="990520981">
    <w:abstractNumId w:val="18"/>
  </w:num>
  <w:num w:numId="18" w16cid:durableId="1308977922">
    <w:abstractNumId w:val="10"/>
  </w:num>
  <w:num w:numId="19" w16cid:durableId="486358679">
    <w:abstractNumId w:val="25"/>
  </w:num>
  <w:num w:numId="20" w16cid:durableId="101653485">
    <w:abstractNumId w:val="20"/>
  </w:num>
  <w:num w:numId="21" w16cid:durableId="806162727">
    <w:abstractNumId w:val="11"/>
  </w:num>
  <w:num w:numId="22" w16cid:durableId="944966088">
    <w:abstractNumId w:val="17"/>
  </w:num>
  <w:num w:numId="23" w16cid:durableId="498274030">
    <w:abstractNumId w:val="23"/>
  </w:num>
  <w:num w:numId="24" w16cid:durableId="749886464">
    <w:abstractNumId w:val="26"/>
  </w:num>
  <w:num w:numId="25" w16cid:durableId="200871843">
    <w:abstractNumId w:val="12"/>
  </w:num>
  <w:num w:numId="26" w16cid:durableId="1028798032">
    <w:abstractNumId w:val="21"/>
  </w:num>
  <w:num w:numId="27" w16cid:durableId="1335643502">
    <w:abstractNumId w:val="22"/>
  </w:num>
  <w:num w:numId="28" w16cid:durableId="2019579573">
    <w:abstractNumId w:val="16"/>
  </w:num>
  <w:num w:numId="29" w16cid:durableId="2019849687">
    <w:abstractNumId w:val="11"/>
  </w:num>
  <w:num w:numId="30" w16cid:durableId="2080053647">
    <w:abstractNumId w:val="11"/>
  </w:num>
  <w:num w:numId="31" w16cid:durableId="951595661">
    <w:abstractNumId w:val="11"/>
  </w:num>
  <w:num w:numId="32" w16cid:durableId="1559628336">
    <w:abstractNumId w:val="11"/>
  </w:num>
  <w:num w:numId="33" w16cid:durableId="314534431">
    <w:abstractNumId w:val="11"/>
  </w:num>
  <w:num w:numId="34" w16cid:durableId="1925143542">
    <w:abstractNumId w:val="15"/>
  </w:num>
  <w:num w:numId="35" w16cid:durableId="495269150">
    <w:abstractNumId w:val="11"/>
  </w:num>
  <w:num w:numId="36" w16cid:durableId="1739159703">
    <w:abstractNumId w:val="24"/>
  </w:num>
  <w:num w:numId="37" w16cid:durableId="51084938">
    <w:abstractNumId w:val="11"/>
  </w:num>
  <w:num w:numId="38" w16cid:durableId="1097213671">
    <w:abstractNumId w:val="11"/>
  </w:num>
  <w:num w:numId="39" w16cid:durableId="1395932104">
    <w:abstractNumId w:val="11"/>
  </w:num>
  <w:num w:numId="40" w16cid:durableId="1389961697">
    <w:abstractNumId w:val="9"/>
  </w:num>
  <w:num w:numId="41" w16cid:durableId="327640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AB"/>
    <w:rsid w:val="00003FB8"/>
    <w:rsid w:val="00027C3A"/>
    <w:rsid w:val="0003057F"/>
    <w:rsid w:val="00037DA9"/>
    <w:rsid w:val="00041501"/>
    <w:rsid w:val="00043A8D"/>
    <w:rsid w:val="000547D4"/>
    <w:rsid w:val="00063D88"/>
    <w:rsid w:val="00076E77"/>
    <w:rsid w:val="00080849"/>
    <w:rsid w:val="000914DD"/>
    <w:rsid w:val="000A4F59"/>
    <w:rsid w:val="000A60B4"/>
    <w:rsid w:val="000B19E8"/>
    <w:rsid w:val="000C07BD"/>
    <w:rsid w:val="000C127A"/>
    <w:rsid w:val="000C4289"/>
    <w:rsid w:val="000C704B"/>
    <w:rsid w:val="000D1372"/>
    <w:rsid w:val="000D1C03"/>
    <w:rsid w:val="000E6873"/>
    <w:rsid w:val="00114738"/>
    <w:rsid w:val="00115973"/>
    <w:rsid w:val="00130C1A"/>
    <w:rsid w:val="0013129B"/>
    <w:rsid w:val="00131573"/>
    <w:rsid w:val="00134743"/>
    <w:rsid w:val="001414D5"/>
    <w:rsid w:val="00141A4C"/>
    <w:rsid w:val="00150EFE"/>
    <w:rsid w:val="00160476"/>
    <w:rsid w:val="00175327"/>
    <w:rsid w:val="001930B3"/>
    <w:rsid w:val="00193C06"/>
    <w:rsid w:val="00194C90"/>
    <w:rsid w:val="001A6ADA"/>
    <w:rsid w:val="001A7845"/>
    <w:rsid w:val="001B29CF"/>
    <w:rsid w:val="001B5836"/>
    <w:rsid w:val="001C0E00"/>
    <w:rsid w:val="001C4FA1"/>
    <w:rsid w:val="001D5EBA"/>
    <w:rsid w:val="001E3283"/>
    <w:rsid w:val="001E7320"/>
    <w:rsid w:val="001F799A"/>
    <w:rsid w:val="00201070"/>
    <w:rsid w:val="00202CDF"/>
    <w:rsid w:val="00204085"/>
    <w:rsid w:val="00210624"/>
    <w:rsid w:val="00210A45"/>
    <w:rsid w:val="00215897"/>
    <w:rsid w:val="0021634E"/>
    <w:rsid w:val="002171AA"/>
    <w:rsid w:val="00221EC3"/>
    <w:rsid w:val="0022666D"/>
    <w:rsid w:val="00227CD4"/>
    <w:rsid w:val="002376A0"/>
    <w:rsid w:val="00245E4D"/>
    <w:rsid w:val="002460C5"/>
    <w:rsid w:val="002535F2"/>
    <w:rsid w:val="002575E4"/>
    <w:rsid w:val="00257709"/>
    <w:rsid w:val="00273822"/>
    <w:rsid w:val="0028220F"/>
    <w:rsid w:val="00291EFF"/>
    <w:rsid w:val="002B5DD3"/>
    <w:rsid w:val="002C5B61"/>
    <w:rsid w:val="002D1218"/>
    <w:rsid w:val="002D577B"/>
    <w:rsid w:val="002E4E23"/>
    <w:rsid w:val="0030550F"/>
    <w:rsid w:val="0032735F"/>
    <w:rsid w:val="00356C14"/>
    <w:rsid w:val="00364554"/>
    <w:rsid w:val="00367A4E"/>
    <w:rsid w:val="00370406"/>
    <w:rsid w:val="00375122"/>
    <w:rsid w:val="0037555C"/>
    <w:rsid w:val="003C6BC6"/>
    <w:rsid w:val="003D0645"/>
    <w:rsid w:val="003D6CDA"/>
    <w:rsid w:val="003F067B"/>
    <w:rsid w:val="003F231F"/>
    <w:rsid w:val="0040061E"/>
    <w:rsid w:val="00405097"/>
    <w:rsid w:val="00410509"/>
    <w:rsid w:val="0041101A"/>
    <w:rsid w:val="00412651"/>
    <w:rsid w:val="00416B77"/>
    <w:rsid w:val="00435FB6"/>
    <w:rsid w:val="00437E10"/>
    <w:rsid w:val="00443457"/>
    <w:rsid w:val="0044749C"/>
    <w:rsid w:val="00450C4C"/>
    <w:rsid w:val="0045642D"/>
    <w:rsid w:val="0048197B"/>
    <w:rsid w:val="00485C83"/>
    <w:rsid w:val="004A6B1B"/>
    <w:rsid w:val="004B3716"/>
    <w:rsid w:val="004C0376"/>
    <w:rsid w:val="004C4C50"/>
    <w:rsid w:val="004D025B"/>
    <w:rsid w:val="004D5105"/>
    <w:rsid w:val="004E6AB2"/>
    <w:rsid w:val="005033BD"/>
    <w:rsid w:val="00522208"/>
    <w:rsid w:val="00530A9D"/>
    <w:rsid w:val="0055735B"/>
    <w:rsid w:val="0055794E"/>
    <w:rsid w:val="00566039"/>
    <w:rsid w:val="00577CE6"/>
    <w:rsid w:val="00581DAD"/>
    <w:rsid w:val="005A193E"/>
    <w:rsid w:val="005D0601"/>
    <w:rsid w:val="005D2137"/>
    <w:rsid w:val="005D30EB"/>
    <w:rsid w:val="005D3428"/>
    <w:rsid w:val="005E5E15"/>
    <w:rsid w:val="005E77C4"/>
    <w:rsid w:val="005F6F0F"/>
    <w:rsid w:val="005F6F48"/>
    <w:rsid w:val="00607C19"/>
    <w:rsid w:val="00613421"/>
    <w:rsid w:val="0061709F"/>
    <w:rsid w:val="00617B26"/>
    <w:rsid w:val="00626EDA"/>
    <w:rsid w:val="006270A9"/>
    <w:rsid w:val="00627D1D"/>
    <w:rsid w:val="0063440B"/>
    <w:rsid w:val="0064145E"/>
    <w:rsid w:val="006418FF"/>
    <w:rsid w:val="0064240F"/>
    <w:rsid w:val="00646BD9"/>
    <w:rsid w:val="00664901"/>
    <w:rsid w:val="00675956"/>
    <w:rsid w:val="00681034"/>
    <w:rsid w:val="006843CA"/>
    <w:rsid w:val="0069025A"/>
    <w:rsid w:val="006920AD"/>
    <w:rsid w:val="0069777D"/>
    <w:rsid w:val="006A01AE"/>
    <w:rsid w:val="006A0982"/>
    <w:rsid w:val="006B0BE4"/>
    <w:rsid w:val="006B4891"/>
    <w:rsid w:val="006C0DA0"/>
    <w:rsid w:val="006C7BDA"/>
    <w:rsid w:val="006D3CDD"/>
    <w:rsid w:val="006D7474"/>
    <w:rsid w:val="00700AB6"/>
    <w:rsid w:val="007129A1"/>
    <w:rsid w:val="00731EDE"/>
    <w:rsid w:val="00740125"/>
    <w:rsid w:val="00750D71"/>
    <w:rsid w:val="007555AE"/>
    <w:rsid w:val="0076359D"/>
    <w:rsid w:val="007735C3"/>
    <w:rsid w:val="00775676"/>
    <w:rsid w:val="00791B4F"/>
    <w:rsid w:val="007930AC"/>
    <w:rsid w:val="007A6A3F"/>
    <w:rsid w:val="007B2C00"/>
    <w:rsid w:val="007D4F07"/>
    <w:rsid w:val="007D79D3"/>
    <w:rsid w:val="007E6670"/>
    <w:rsid w:val="007E7330"/>
    <w:rsid w:val="007F5502"/>
    <w:rsid w:val="00800072"/>
    <w:rsid w:val="00803918"/>
    <w:rsid w:val="0080480A"/>
    <w:rsid w:val="00807BA3"/>
    <w:rsid w:val="00811C21"/>
    <w:rsid w:val="00816216"/>
    <w:rsid w:val="008176B9"/>
    <w:rsid w:val="00820609"/>
    <w:rsid w:val="00846686"/>
    <w:rsid w:val="00857D57"/>
    <w:rsid w:val="00875ABD"/>
    <w:rsid w:val="0087734B"/>
    <w:rsid w:val="0088446B"/>
    <w:rsid w:val="008965E5"/>
    <w:rsid w:val="008A1452"/>
    <w:rsid w:val="008D28C2"/>
    <w:rsid w:val="008E1517"/>
    <w:rsid w:val="00910683"/>
    <w:rsid w:val="009136E0"/>
    <w:rsid w:val="00914487"/>
    <w:rsid w:val="00930D9C"/>
    <w:rsid w:val="00940AFB"/>
    <w:rsid w:val="009556C1"/>
    <w:rsid w:val="009619A3"/>
    <w:rsid w:val="00966483"/>
    <w:rsid w:val="0098078E"/>
    <w:rsid w:val="00990FAA"/>
    <w:rsid w:val="009946C9"/>
    <w:rsid w:val="009947CA"/>
    <w:rsid w:val="00996CF2"/>
    <w:rsid w:val="009A5EC3"/>
    <w:rsid w:val="009B185E"/>
    <w:rsid w:val="009C2220"/>
    <w:rsid w:val="009D0F15"/>
    <w:rsid w:val="009D184F"/>
    <w:rsid w:val="009D5933"/>
    <w:rsid w:val="009E7FE2"/>
    <w:rsid w:val="009F3187"/>
    <w:rsid w:val="009F729F"/>
    <w:rsid w:val="00A0410C"/>
    <w:rsid w:val="00A10594"/>
    <w:rsid w:val="00A172DB"/>
    <w:rsid w:val="00A26671"/>
    <w:rsid w:val="00A43C70"/>
    <w:rsid w:val="00A4700C"/>
    <w:rsid w:val="00A51842"/>
    <w:rsid w:val="00A63200"/>
    <w:rsid w:val="00A65FB0"/>
    <w:rsid w:val="00A73D39"/>
    <w:rsid w:val="00A9216E"/>
    <w:rsid w:val="00AA0BD6"/>
    <w:rsid w:val="00AA31A2"/>
    <w:rsid w:val="00AB12FD"/>
    <w:rsid w:val="00AC4A84"/>
    <w:rsid w:val="00AD2129"/>
    <w:rsid w:val="00AD5340"/>
    <w:rsid w:val="00AE1370"/>
    <w:rsid w:val="00AF4563"/>
    <w:rsid w:val="00B0240D"/>
    <w:rsid w:val="00B05613"/>
    <w:rsid w:val="00B073F6"/>
    <w:rsid w:val="00B13A7B"/>
    <w:rsid w:val="00B148A5"/>
    <w:rsid w:val="00B23B84"/>
    <w:rsid w:val="00B32BF6"/>
    <w:rsid w:val="00B333A3"/>
    <w:rsid w:val="00B4284C"/>
    <w:rsid w:val="00B42D2E"/>
    <w:rsid w:val="00B560CC"/>
    <w:rsid w:val="00B56677"/>
    <w:rsid w:val="00B670FA"/>
    <w:rsid w:val="00B84794"/>
    <w:rsid w:val="00B86976"/>
    <w:rsid w:val="00B86CD0"/>
    <w:rsid w:val="00B955C2"/>
    <w:rsid w:val="00B9773B"/>
    <w:rsid w:val="00BA5183"/>
    <w:rsid w:val="00BA53A2"/>
    <w:rsid w:val="00BA7113"/>
    <w:rsid w:val="00BC0755"/>
    <w:rsid w:val="00BC770E"/>
    <w:rsid w:val="00BD2D8E"/>
    <w:rsid w:val="00BD493A"/>
    <w:rsid w:val="00BD49E2"/>
    <w:rsid w:val="00BD768D"/>
    <w:rsid w:val="00BD770E"/>
    <w:rsid w:val="00BE1AAB"/>
    <w:rsid w:val="00BE756E"/>
    <w:rsid w:val="00BE7D70"/>
    <w:rsid w:val="00C025C0"/>
    <w:rsid w:val="00C15D6A"/>
    <w:rsid w:val="00C17680"/>
    <w:rsid w:val="00C2095A"/>
    <w:rsid w:val="00C2265F"/>
    <w:rsid w:val="00C27942"/>
    <w:rsid w:val="00C30379"/>
    <w:rsid w:val="00C336B5"/>
    <w:rsid w:val="00C40DC7"/>
    <w:rsid w:val="00C4150A"/>
    <w:rsid w:val="00C52676"/>
    <w:rsid w:val="00C60EEE"/>
    <w:rsid w:val="00C61F8E"/>
    <w:rsid w:val="00C65057"/>
    <w:rsid w:val="00C84853"/>
    <w:rsid w:val="00CA0641"/>
    <w:rsid w:val="00CA47F6"/>
    <w:rsid w:val="00CE42B5"/>
    <w:rsid w:val="00CE51F7"/>
    <w:rsid w:val="00CF47A3"/>
    <w:rsid w:val="00D02385"/>
    <w:rsid w:val="00D03A52"/>
    <w:rsid w:val="00D05902"/>
    <w:rsid w:val="00D14564"/>
    <w:rsid w:val="00D266FC"/>
    <w:rsid w:val="00D36D11"/>
    <w:rsid w:val="00D5335F"/>
    <w:rsid w:val="00D7150E"/>
    <w:rsid w:val="00D811A2"/>
    <w:rsid w:val="00D83BAA"/>
    <w:rsid w:val="00D855D0"/>
    <w:rsid w:val="00D9156E"/>
    <w:rsid w:val="00D93DC5"/>
    <w:rsid w:val="00DB1B72"/>
    <w:rsid w:val="00DC2C24"/>
    <w:rsid w:val="00DC6C9C"/>
    <w:rsid w:val="00DD5892"/>
    <w:rsid w:val="00DF1646"/>
    <w:rsid w:val="00DF2052"/>
    <w:rsid w:val="00DF20F3"/>
    <w:rsid w:val="00DF434D"/>
    <w:rsid w:val="00E0291D"/>
    <w:rsid w:val="00E057A9"/>
    <w:rsid w:val="00E07F24"/>
    <w:rsid w:val="00E268A1"/>
    <w:rsid w:val="00E33962"/>
    <w:rsid w:val="00E34831"/>
    <w:rsid w:val="00E34D55"/>
    <w:rsid w:val="00E468F6"/>
    <w:rsid w:val="00E80280"/>
    <w:rsid w:val="00E83E4B"/>
    <w:rsid w:val="00E8680F"/>
    <w:rsid w:val="00E94C50"/>
    <w:rsid w:val="00E9597C"/>
    <w:rsid w:val="00EA00DD"/>
    <w:rsid w:val="00EA0D80"/>
    <w:rsid w:val="00EA1DF3"/>
    <w:rsid w:val="00EA21C6"/>
    <w:rsid w:val="00EC47F5"/>
    <w:rsid w:val="00ED1ED8"/>
    <w:rsid w:val="00ED30FC"/>
    <w:rsid w:val="00ED359A"/>
    <w:rsid w:val="00ED50E8"/>
    <w:rsid w:val="00ED69C0"/>
    <w:rsid w:val="00EE1B64"/>
    <w:rsid w:val="00EE7759"/>
    <w:rsid w:val="00EF43CE"/>
    <w:rsid w:val="00F112DB"/>
    <w:rsid w:val="00F11D55"/>
    <w:rsid w:val="00F20443"/>
    <w:rsid w:val="00F207C4"/>
    <w:rsid w:val="00F24DA1"/>
    <w:rsid w:val="00F26F97"/>
    <w:rsid w:val="00F42039"/>
    <w:rsid w:val="00F43798"/>
    <w:rsid w:val="00F6666B"/>
    <w:rsid w:val="00F6740D"/>
    <w:rsid w:val="00F739F0"/>
    <w:rsid w:val="00F773F2"/>
    <w:rsid w:val="00F9036F"/>
    <w:rsid w:val="00F9130D"/>
    <w:rsid w:val="00F94ED5"/>
    <w:rsid w:val="00F95C38"/>
    <w:rsid w:val="00FC4022"/>
    <w:rsid w:val="00FC7B12"/>
    <w:rsid w:val="00FD7F4A"/>
    <w:rsid w:val="00FF65DC"/>
    <w:rsid w:val="00FF6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B254D"/>
  <w15:chartTrackingRefBased/>
  <w15:docId w15:val="{2DE2BA42-7F58-4D0E-A49E-C4AA7C9F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link w:val="ListParagraphChar"/>
    <w:uiPriority w:val="34"/>
    <w:qFormat/>
    <w:rsid w:val="00BE7D70"/>
    <w:pPr>
      <w:spacing w:after="0"/>
      <w:ind w:left="720"/>
      <w:contextualSpacing/>
    </w:pPr>
    <w:rPr>
      <w:rFonts w:ascii="Times New Roman" w:eastAsia="Times New Roman" w:hAnsi="Times New Roman" w:cs="Times New Roman"/>
      <w:color w:val="auto"/>
      <w:sz w:val="24"/>
      <w:szCs w:val="20"/>
      <w:lang w:eastAsia="en-US"/>
    </w:rPr>
  </w:style>
  <w:style w:type="table" w:styleId="TableGrid">
    <w:name w:val="Table Grid"/>
    <w:basedOn w:val="TableNormal"/>
    <w:uiPriority w:val="39"/>
    <w:rsid w:val="00F207C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A5EC3"/>
    <w:rPr>
      <w:b/>
      <w:bCs/>
    </w:rPr>
  </w:style>
  <w:style w:type="character" w:customStyle="1" w:styleId="ListParagraphChar">
    <w:name w:val="List Paragraph Char"/>
    <w:link w:val="ListParagraph"/>
    <w:uiPriority w:val="34"/>
    <w:locked/>
    <w:rsid w:val="00F9036F"/>
    <w:rPr>
      <w:rFonts w:ascii="Times New Roman" w:eastAsia="Times New Roman" w:hAnsi="Times New Roman" w:cs="Times New Roman"/>
      <w:color w:val="auto"/>
      <w:sz w:val="24"/>
      <w:szCs w:val="20"/>
      <w:lang w:eastAsia="en-US"/>
    </w:rPr>
  </w:style>
  <w:style w:type="character" w:styleId="UnresolvedMention">
    <w:name w:val="Unresolved Mention"/>
    <w:basedOn w:val="DefaultParagraphFont"/>
    <w:uiPriority w:val="99"/>
    <w:semiHidden/>
    <w:unhideWhenUsed/>
    <w:rsid w:val="00216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82">
      <w:bodyDiv w:val="1"/>
      <w:marLeft w:val="0"/>
      <w:marRight w:val="0"/>
      <w:marTop w:val="0"/>
      <w:marBottom w:val="0"/>
      <w:divBdr>
        <w:top w:val="none" w:sz="0" w:space="0" w:color="auto"/>
        <w:left w:val="none" w:sz="0" w:space="0" w:color="auto"/>
        <w:bottom w:val="none" w:sz="0" w:space="0" w:color="auto"/>
        <w:right w:val="none" w:sz="0" w:space="0" w:color="auto"/>
      </w:divBdr>
    </w:div>
    <w:div w:id="234704884">
      <w:bodyDiv w:val="1"/>
      <w:marLeft w:val="0"/>
      <w:marRight w:val="0"/>
      <w:marTop w:val="0"/>
      <w:marBottom w:val="0"/>
      <w:divBdr>
        <w:top w:val="none" w:sz="0" w:space="0" w:color="auto"/>
        <w:left w:val="none" w:sz="0" w:space="0" w:color="auto"/>
        <w:bottom w:val="none" w:sz="0" w:space="0" w:color="auto"/>
        <w:right w:val="none" w:sz="0" w:space="0" w:color="auto"/>
      </w:divBdr>
    </w:div>
    <w:div w:id="239339857">
      <w:bodyDiv w:val="1"/>
      <w:marLeft w:val="0"/>
      <w:marRight w:val="0"/>
      <w:marTop w:val="0"/>
      <w:marBottom w:val="0"/>
      <w:divBdr>
        <w:top w:val="none" w:sz="0" w:space="0" w:color="auto"/>
        <w:left w:val="none" w:sz="0" w:space="0" w:color="auto"/>
        <w:bottom w:val="none" w:sz="0" w:space="0" w:color="auto"/>
        <w:right w:val="none" w:sz="0" w:space="0" w:color="auto"/>
      </w:divBdr>
    </w:div>
    <w:div w:id="267585930">
      <w:bodyDiv w:val="1"/>
      <w:marLeft w:val="0"/>
      <w:marRight w:val="0"/>
      <w:marTop w:val="0"/>
      <w:marBottom w:val="0"/>
      <w:divBdr>
        <w:top w:val="none" w:sz="0" w:space="0" w:color="auto"/>
        <w:left w:val="none" w:sz="0" w:space="0" w:color="auto"/>
        <w:bottom w:val="none" w:sz="0" w:space="0" w:color="auto"/>
        <w:right w:val="none" w:sz="0" w:space="0" w:color="auto"/>
      </w:divBdr>
    </w:div>
    <w:div w:id="292828594">
      <w:bodyDiv w:val="1"/>
      <w:marLeft w:val="0"/>
      <w:marRight w:val="0"/>
      <w:marTop w:val="0"/>
      <w:marBottom w:val="0"/>
      <w:divBdr>
        <w:top w:val="none" w:sz="0" w:space="0" w:color="auto"/>
        <w:left w:val="none" w:sz="0" w:space="0" w:color="auto"/>
        <w:bottom w:val="none" w:sz="0" w:space="0" w:color="auto"/>
        <w:right w:val="none" w:sz="0" w:space="0" w:color="auto"/>
      </w:divBdr>
    </w:div>
    <w:div w:id="314604432">
      <w:bodyDiv w:val="1"/>
      <w:marLeft w:val="0"/>
      <w:marRight w:val="0"/>
      <w:marTop w:val="0"/>
      <w:marBottom w:val="0"/>
      <w:divBdr>
        <w:top w:val="none" w:sz="0" w:space="0" w:color="auto"/>
        <w:left w:val="none" w:sz="0" w:space="0" w:color="auto"/>
        <w:bottom w:val="none" w:sz="0" w:space="0" w:color="auto"/>
        <w:right w:val="none" w:sz="0" w:space="0" w:color="auto"/>
      </w:divBdr>
    </w:div>
    <w:div w:id="328794825">
      <w:bodyDiv w:val="1"/>
      <w:marLeft w:val="0"/>
      <w:marRight w:val="0"/>
      <w:marTop w:val="0"/>
      <w:marBottom w:val="0"/>
      <w:divBdr>
        <w:top w:val="none" w:sz="0" w:space="0" w:color="auto"/>
        <w:left w:val="none" w:sz="0" w:space="0" w:color="auto"/>
        <w:bottom w:val="none" w:sz="0" w:space="0" w:color="auto"/>
        <w:right w:val="none" w:sz="0" w:space="0" w:color="auto"/>
      </w:divBdr>
    </w:div>
    <w:div w:id="634334804">
      <w:bodyDiv w:val="1"/>
      <w:marLeft w:val="0"/>
      <w:marRight w:val="0"/>
      <w:marTop w:val="0"/>
      <w:marBottom w:val="0"/>
      <w:divBdr>
        <w:top w:val="none" w:sz="0" w:space="0" w:color="auto"/>
        <w:left w:val="none" w:sz="0" w:space="0" w:color="auto"/>
        <w:bottom w:val="none" w:sz="0" w:space="0" w:color="auto"/>
        <w:right w:val="none" w:sz="0" w:space="0" w:color="auto"/>
      </w:divBdr>
    </w:div>
    <w:div w:id="646084937">
      <w:bodyDiv w:val="1"/>
      <w:marLeft w:val="0"/>
      <w:marRight w:val="0"/>
      <w:marTop w:val="0"/>
      <w:marBottom w:val="0"/>
      <w:divBdr>
        <w:top w:val="none" w:sz="0" w:space="0" w:color="auto"/>
        <w:left w:val="none" w:sz="0" w:space="0" w:color="auto"/>
        <w:bottom w:val="none" w:sz="0" w:space="0" w:color="auto"/>
        <w:right w:val="none" w:sz="0" w:space="0" w:color="auto"/>
      </w:divBdr>
    </w:div>
    <w:div w:id="845172783">
      <w:bodyDiv w:val="1"/>
      <w:marLeft w:val="0"/>
      <w:marRight w:val="0"/>
      <w:marTop w:val="0"/>
      <w:marBottom w:val="0"/>
      <w:divBdr>
        <w:top w:val="none" w:sz="0" w:space="0" w:color="auto"/>
        <w:left w:val="none" w:sz="0" w:space="0" w:color="auto"/>
        <w:bottom w:val="none" w:sz="0" w:space="0" w:color="auto"/>
        <w:right w:val="none" w:sz="0" w:space="0" w:color="auto"/>
      </w:divBdr>
    </w:div>
    <w:div w:id="891040832">
      <w:bodyDiv w:val="1"/>
      <w:marLeft w:val="0"/>
      <w:marRight w:val="0"/>
      <w:marTop w:val="0"/>
      <w:marBottom w:val="0"/>
      <w:divBdr>
        <w:top w:val="none" w:sz="0" w:space="0" w:color="auto"/>
        <w:left w:val="none" w:sz="0" w:space="0" w:color="auto"/>
        <w:bottom w:val="none" w:sz="0" w:space="0" w:color="auto"/>
        <w:right w:val="none" w:sz="0" w:space="0" w:color="auto"/>
      </w:divBdr>
    </w:div>
    <w:div w:id="915944046">
      <w:bodyDiv w:val="1"/>
      <w:marLeft w:val="0"/>
      <w:marRight w:val="0"/>
      <w:marTop w:val="0"/>
      <w:marBottom w:val="0"/>
      <w:divBdr>
        <w:top w:val="none" w:sz="0" w:space="0" w:color="auto"/>
        <w:left w:val="none" w:sz="0" w:space="0" w:color="auto"/>
        <w:bottom w:val="none" w:sz="0" w:space="0" w:color="auto"/>
        <w:right w:val="none" w:sz="0" w:space="0" w:color="auto"/>
      </w:divBdr>
    </w:div>
    <w:div w:id="924653986">
      <w:bodyDiv w:val="1"/>
      <w:marLeft w:val="0"/>
      <w:marRight w:val="0"/>
      <w:marTop w:val="0"/>
      <w:marBottom w:val="0"/>
      <w:divBdr>
        <w:top w:val="none" w:sz="0" w:space="0" w:color="auto"/>
        <w:left w:val="none" w:sz="0" w:space="0" w:color="auto"/>
        <w:bottom w:val="none" w:sz="0" w:space="0" w:color="auto"/>
        <w:right w:val="none" w:sz="0" w:space="0" w:color="auto"/>
      </w:divBdr>
    </w:div>
    <w:div w:id="942566643">
      <w:bodyDiv w:val="1"/>
      <w:marLeft w:val="0"/>
      <w:marRight w:val="0"/>
      <w:marTop w:val="0"/>
      <w:marBottom w:val="0"/>
      <w:divBdr>
        <w:top w:val="none" w:sz="0" w:space="0" w:color="auto"/>
        <w:left w:val="none" w:sz="0" w:space="0" w:color="auto"/>
        <w:bottom w:val="none" w:sz="0" w:space="0" w:color="auto"/>
        <w:right w:val="none" w:sz="0" w:space="0" w:color="auto"/>
      </w:divBdr>
    </w:div>
    <w:div w:id="1278022527">
      <w:bodyDiv w:val="1"/>
      <w:marLeft w:val="0"/>
      <w:marRight w:val="0"/>
      <w:marTop w:val="0"/>
      <w:marBottom w:val="0"/>
      <w:divBdr>
        <w:top w:val="none" w:sz="0" w:space="0" w:color="auto"/>
        <w:left w:val="none" w:sz="0" w:space="0" w:color="auto"/>
        <w:bottom w:val="none" w:sz="0" w:space="0" w:color="auto"/>
        <w:right w:val="none" w:sz="0" w:space="0" w:color="auto"/>
      </w:divBdr>
    </w:div>
    <w:div w:id="1295212560">
      <w:bodyDiv w:val="1"/>
      <w:marLeft w:val="0"/>
      <w:marRight w:val="0"/>
      <w:marTop w:val="0"/>
      <w:marBottom w:val="0"/>
      <w:divBdr>
        <w:top w:val="none" w:sz="0" w:space="0" w:color="auto"/>
        <w:left w:val="none" w:sz="0" w:space="0" w:color="auto"/>
        <w:bottom w:val="none" w:sz="0" w:space="0" w:color="auto"/>
        <w:right w:val="none" w:sz="0" w:space="0" w:color="auto"/>
      </w:divBdr>
    </w:div>
    <w:div w:id="1638221356">
      <w:bodyDiv w:val="1"/>
      <w:marLeft w:val="0"/>
      <w:marRight w:val="0"/>
      <w:marTop w:val="0"/>
      <w:marBottom w:val="0"/>
      <w:divBdr>
        <w:top w:val="none" w:sz="0" w:space="0" w:color="auto"/>
        <w:left w:val="none" w:sz="0" w:space="0" w:color="auto"/>
        <w:bottom w:val="none" w:sz="0" w:space="0" w:color="auto"/>
        <w:right w:val="none" w:sz="0" w:space="0" w:color="auto"/>
      </w:divBdr>
    </w:div>
    <w:div w:id="1686397953">
      <w:bodyDiv w:val="1"/>
      <w:marLeft w:val="0"/>
      <w:marRight w:val="0"/>
      <w:marTop w:val="0"/>
      <w:marBottom w:val="0"/>
      <w:divBdr>
        <w:top w:val="none" w:sz="0" w:space="0" w:color="auto"/>
        <w:left w:val="none" w:sz="0" w:space="0" w:color="auto"/>
        <w:bottom w:val="none" w:sz="0" w:space="0" w:color="auto"/>
        <w:right w:val="none" w:sz="0" w:space="0" w:color="auto"/>
      </w:divBdr>
    </w:div>
    <w:div w:id="1807745521">
      <w:bodyDiv w:val="1"/>
      <w:marLeft w:val="0"/>
      <w:marRight w:val="0"/>
      <w:marTop w:val="0"/>
      <w:marBottom w:val="0"/>
      <w:divBdr>
        <w:top w:val="none" w:sz="0" w:space="0" w:color="auto"/>
        <w:left w:val="none" w:sz="0" w:space="0" w:color="auto"/>
        <w:bottom w:val="none" w:sz="0" w:space="0" w:color="auto"/>
        <w:right w:val="none" w:sz="0" w:space="0" w:color="auto"/>
      </w:divBdr>
    </w:div>
    <w:div w:id="1823809228">
      <w:bodyDiv w:val="1"/>
      <w:marLeft w:val="0"/>
      <w:marRight w:val="0"/>
      <w:marTop w:val="0"/>
      <w:marBottom w:val="0"/>
      <w:divBdr>
        <w:top w:val="none" w:sz="0" w:space="0" w:color="auto"/>
        <w:left w:val="none" w:sz="0" w:space="0" w:color="auto"/>
        <w:bottom w:val="none" w:sz="0" w:space="0" w:color="auto"/>
        <w:right w:val="none" w:sz="0" w:space="0" w:color="auto"/>
      </w:divBdr>
    </w:div>
    <w:div w:id="1898513127">
      <w:bodyDiv w:val="1"/>
      <w:marLeft w:val="0"/>
      <w:marRight w:val="0"/>
      <w:marTop w:val="0"/>
      <w:marBottom w:val="0"/>
      <w:divBdr>
        <w:top w:val="none" w:sz="0" w:space="0" w:color="auto"/>
        <w:left w:val="none" w:sz="0" w:space="0" w:color="auto"/>
        <w:bottom w:val="none" w:sz="0" w:space="0" w:color="auto"/>
        <w:right w:val="none" w:sz="0" w:space="0" w:color="auto"/>
      </w:divBdr>
    </w:div>
    <w:div w:id="1922716104">
      <w:bodyDiv w:val="1"/>
      <w:marLeft w:val="0"/>
      <w:marRight w:val="0"/>
      <w:marTop w:val="0"/>
      <w:marBottom w:val="0"/>
      <w:divBdr>
        <w:top w:val="none" w:sz="0" w:space="0" w:color="auto"/>
        <w:left w:val="none" w:sz="0" w:space="0" w:color="auto"/>
        <w:bottom w:val="none" w:sz="0" w:space="0" w:color="auto"/>
        <w:right w:val="none" w:sz="0" w:space="0" w:color="auto"/>
      </w:divBdr>
    </w:div>
    <w:div w:id="1946963953">
      <w:bodyDiv w:val="1"/>
      <w:marLeft w:val="0"/>
      <w:marRight w:val="0"/>
      <w:marTop w:val="0"/>
      <w:marBottom w:val="0"/>
      <w:divBdr>
        <w:top w:val="none" w:sz="0" w:space="0" w:color="auto"/>
        <w:left w:val="none" w:sz="0" w:space="0" w:color="auto"/>
        <w:bottom w:val="none" w:sz="0" w:space="0" w:color="auto"/>
        <w:right w:val="none" w:sz="0" w:space="0" w:color="auto"/>
      </w:divBdr>
    </w:div>
    <w:div w:id="2015372865">
      <w:bodyDiv w:val="1"/>
      <w:marLeft w:val="0"/>
      <w:marRight w:val="0"/>
      <w:marTop w:val="0"/>
      <w:marBottom w:val="0"/>
      <w:divBdr>
        <w:top w:val="none" w:sz="0" w:space="0" w:color="auto"/>
        <w:left w:val="none" w:sz="0" w:space="0" w:color="auto"/>
        <w:bottom w:val="none" w:sz="0" w:space="0" w:color="auto"/>
        <w:right w:val="none" w:sz="0" w:space="0" w:color="auto"/>
      </w:divBdr>
    </w:div>
    <w:div w:id="2128889491">
      <w:bodyDiv w:val="1"/>
      <w:marLeft w:val="0"/>
      <w:marRight w:val="0"/>
      <w:marTop w:val="0"/>
      <w:marBottom w:val="0"/>
      <w:divBdr>
        <w:top w:val="none" w:sz="0" w:space="0" w:color="auto"/>
        <w:left w:val="none" w:sz="0" w:space="0" w:color="auto"/>
        <w:bottom w:val="none" w:sz="0" w:space="0" w:color="auto"/>
        <w:right w:val="none" w:sz="0" w:space="0" w:color="auto"/>
      </w:divBdr>
    </w:div>
    <w:div w:id="213826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midi.Gowthami@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is\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3DFEF52C7A4D1798D7AE5BBB714FF8"/>
        <w:category>
          <w:name w:val="General"/>
          <w:gallery w:val="placeholder"/>
        </w:category>
        <w:types>
          <w:type w:val="bbPlcHdr"/>
        </w:types>
        <w:behaviors>
          <w:behavior w:val="content"/>
        </w:behaviors>
        <w:guid w:val="{6A4113A0-5572-4D77-8E1E-21CE1CA273F9}"/>
      </w:docPartPr>
      <w:docPartBody>
        <w:p w:rsidR="004A7215" w:rsidRDefault="008A60D8" w:rsidP="008A60D8">
          <w:pPr>
            <w:pStyle w:val="883DFEF52C7A4D1798D7AE5BBB714FF8"/>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27"/>
    <w:rsid w:val="00046BC4"/>
    <w:rsid w:val="000B1D26"/>
    <w:rsid w:val="00112703"/>
    <w:rsid w:val="0015327B"/>
    <w:rsid w:val="001572F8"/>
    <w:rsid w:val="002712B7"/>
    <w:rsid w:val="003804B2"/>
    <w:rsid w:val="003F1127"/>
    <w:rsid w:val="003F15A0"/>
    <w:rsid w:val="00421708"/>
    <w:rsid w:val="004A7215"/>
    <w:rsid w:val="00504009"/>
    <w:rsid w:val="00533470"/>
    <w:rsid w:val="005574B6"/>
    <w:rsid w:val="005667C0"/>
    <w:rsid w:val="005D2EEA"/>
    <w:rsid w:val="00641C6E"/>
    <w:rsid w:val="00701BA6"/>
    <w:rsid w:val="00717B4F"/>
    <w:rsid w:val="007447C2"/>
    <w:rsid w:val="007C1A23"/>
    <w:rsid w:val="007C405B"/>
    <w:rsid w:val="0084527D"/>
    <w:rsid w:val="008A60D8"/>
    <w:rsid w:val="0091459C"/>
    <w:rsid w:val="009D474D"/>
    <w:rsid w:val="009E01EF"/>
    <w:rsid w:val="00AD71F1"/>
    <w:rsid w:val="00B5551D"/>
    <w:rsid w:val="00C372E5"/>
    <w:rsid w:val="00CD3802"/>
    <w:rsid w:val="00CD5FA5"/>
    <w:rsid w:val="00E0307B"/>
    <w:rsid w:val="00EE5B86"/>
    <w:rsid w:val="00F461F8"/>
    <w:rsid w:val="00F5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DFEF52C7A4D1798D7AE5BBB714FF8">
    <w:name w:val="883DFEF52C7A4D1798D7AE5BBB714FF8"/>
    <w:rsid w:val="008A6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18542-2025-4C5C-A057-F93EA739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71</TotalTime>
  <Pages>4</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Sripathi, Mani</dc:creator>
  <cp:keywords/>
  <cp:lastModifiedBy>Doneti, Rama chandra rao</cp:lastModifiedBy>
  <cp:revision>29</cp:revision>
  <cp:lastPrinted>2019-07-24T17:48:00Z</cp:lastPrinted>
  <dcterms:created xsi:type="dcterms:W3CDTF">2023-06-01T20:11:00Z</dcterms:created>
  <dcterms:modified xsi:type="dcterms:W3CDTF">2023-07-11T19:12:00Z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v-hapunn@microsoft.com</vt:lpwstr>
  </property>
  <property fmtid="{D5CDD505-2E9C-101B-9397-08002B2CF9AE}" pid="5" name="MSIP_Label_f42aa342-8706-4288-bd11-ebb85995028c_SetDate">
    <vt:lpwstr>2019-07-19T17:41:49.8091097Z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5338d131-50bd-46e8-b198-9aa780fdf763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