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07FDBE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668D51" w14:textId="41C0FCC6" w:rsidR="00692703" w:rsidRPr="00CF1A49" w:rsidRDefault="005D37F8" w:rsidP="00913946">
            <w:pPr>
              <w:pStyle w:val="Title"/>
            </w:pPr>
            <w:r>
              <w:t>Matthew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Wyant</w:t>
            </w:r>
          </w:p>
          <w:p w14:paraId="3F485B5B" w14:textId="00B8ECF1" w:rsidR="00692703" w:rsidRPr="00CF1A49" w:rsidRDefault="005D37F8" w:rsidP="00913946">
            <w:pPr>
              <w:pStyle w:val="ContactInfo"/>
              <w:contextualSpacing w:val="0"/>
            </w:pPr>
            <w:r>
              <w:t xml:space="preserve">22 S. River St. </w:t>
            </w:r>
            <w:proofErr w:type="spellStart"/>
            <w:r>
              <w:t>Wakeman</w:t>
            </w:r>
            <w:proofErr w:type="spellEnd"/>
            <w:r>
              <w:t>, OH 44889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2821208F93464BB30B726DECB855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440.787.4817</w:t>
            </w:r>
          </w:p>
          <w:p w14:paraId="55E58082" w14:textId="31F217B4" w:rsidR="00692703" w:rsidRPr="00CF1A49" w:rsidRDefault="005D37F8" w:rsidP="00913946">
            <w:pPr>
              <w:pStyle w:val="ContactInfoEmphasis"/>
              <w:contextualSpacing w:val="0"/>
            </w:pPr>
            <w:r>
              <w:t>Mwyant91@gmail.com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7AF81F34D334660A1AB2817AB058D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5D37F8">
              <w:t>www.linkedin.com/in/matthew-wyant1</w:t>
            </w:r>
            <w:r w:rsidR="00692703" w:rsidRPr="00CF1A49">
              <w:t xml:space="preserve"> </w:t>
            </w:r>
          </w:p>
        </w:tc>
      </w:tr>
      <w:tr w:rsidR="009571D8" w:rsidRPr="00CF1A49" w14:paraId="7A370845" w14:textId="77777777" w:rsidTr="00692703">
        <w:tc>
          <w:tcPr>
            <w:tcW w:w="9360" w:type="dxa"/>
            <w:tcMar>
              <w:top w:w="432" w:type="dxa"/>
            </w:tcMar>
          </w:tcPr>
          <w:p w14:paraId="24235315" w14:textId="79A441AE" w:rsidR="001755A8" w:rsidRPr="00CF1A49" w:rsidRDefault="00F612FE" w:rsidP="00913946">
            <w:pPr>
              <w:contextualSpacing w:val="0"/>
            </w:pPr>
            <w:r>
              <w:t xml:space="preserve">I am always looking to increase my knowledge and to move forward with my career in Information Technology. I am always looking for exciting opportunities and ways to broaden my understanding of the ever-changing IT field. </w:t>
            </w:r>
          </w:p>
        </w:tc>
      </w:tr>
    </w:tbl>
    <w:p w14:paraId="2C452F63" w14:textId="77777777" w:rsidR="004E01EB" w:rsidRPr="00CF1A49" w:rsidRDefault="00F612F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7AF0DD85BE24C3A990BED76A086659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A916ED3" w14:textId="77777777" w:rsidTr="00D66A52">
        <w:tc>
          <w:tcPr>
            <w:tcW w:w="9355" w:type="dxa"/>
          </w:tcPr>
          <w:p w14:paraId="53787880" w14:textId="77777777" w:rsidR="005D37F8" w:rsidRDefault="005D37F8" w:rsidP="001D0BF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5D37F8">
              <w:rPr>
                <w:color w:val="595959" w:themeColor="text1" w:themeTint="A6"/>
                <w:sz w:val="22"/>
                <w:szCs w:val="24"/>
              </w:rPr>
              <w:t>10/9/19 – Current</w:t>
            </w:r>
          </w:p>
          <w:p w14:paraId="73175A19" w14:textId="7A5D0237" w:rsidR="001D0BF1" w:rsidRPr="00CF1A49" w:rsidRDefault="005D37F8" w:rsidP="001D0BF1">
            <w:pPr>
              <w:pStyle w:val="Heading2"/>
              <w:contextualSpacing w:val="0"/>
              <w:outlineLvl w:val="1"/>
            </w:pPr>
            <w:r w:rsidRPr="005D37F8">
              <w:t xml:space="preserve">Desktop Support Technician </w:t>
            </w:r>
            <w:r w:rsidRPr="005D37F8">
              <w:rPr>
                <w:rStyle w:val="SubtleReference"/>
              </w:rPr>
              <w:t>Fisher Titus Medical Center</w:t>
            </w:r>
          </w:p>
          <w:p w14:paraId="61E85F00" w14:textId="68B36265" w:rsidR="001E3120" w:rsidRPr="00CF1A49" w:rsidRDefault="005D37F8" w:rsidP="001D0BF1">
            <w:pPr>
              <w:contextualSpacing w:val="0"/>
            </w:pPr>
            <w:r>
              <w:t xml:space="preserve">Deployed, configured, and maintained hundreds of electronic devices, from servers, to PC’s, to medical devices. Also managed and maintained thousands of user accounts through AD. </w:t>
            </w:r>
          </w:p>
        </w:tc>
      </w:tr>
      <w:tr w:rsidR="00F61DF9" w:rsidRPr="00CF1A49" w14:paraId="428583C9" w14:textId="77777777" w:rsidTr="00F61DF9">
        <w:tc>
          <w:tcPr>
            <w:tcW w:w="9355" w:type="dxa"/>
            <w:tcMar>
              <w:top w:w="216" w:type="dxa"/>
            </w:tcMar>
          </w:tcPr>
          <w:p w14:paraId="30A26DA6" w14:textId="77777777" w:rsidR="005D37F8" w:rsidRDefault="005D37F8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5D37F8">
              <w:rPr>
                <w:color w:val="595959" w:themeColor="text1" w:themeTint="A6"/>
                <w:sz w:val="22"/>
                <w:szCs w:val="24"/>
              </w:rPr>
              <w:t>10/9/14 – 10/9/19</w:t>
            </w:r>
          </w:p>
          <w:p w14:paraId="6CED7270" w14:textId="30860E62" w:rsidR="00F61DF9" w:rsidRPr="00CF1A49" w:rsidRDefault="005D37F8" w:rsidP="00F61DF9">
            <w:pPr>
              <w:pStyle w:val="Heading2"/>
              <w:contextualSpacing w:val="0"/>
              <w:outlineLvl w:val="1"/>
            </w:pPr>
            <w:r>
              <w:rPr>
                <w:rFonts w:ascii="Calibri" w:hAnsi="Calibri" w:cs="Calibri"/>
              </w:rPr>
              <w:t xml:space="preserve">Central Monitoring Technician </w:t>
            </w:r>
            <w:r w:rsidRPr="005D37F8">
              <w:rPr>
                <w:rStyle w:val="SubtleReference"/>
              </w:rPr>
              <w:t>Fisher Titus Medical Center</w:t>
            </w:r>
          </w:p>
          <w:sdt>
            <w:sdtPr>
              <w:alias w:val="Enter job details 2:"/>
              <w:tag w:val="Enter job details 2:"/>
              <w:id w:val="2138838559"/>
              <w:placeholder>
                <w:docPart w:val="F0938DD8EB0E46778B94F99BD267A55D"/>
              </w:placeholder>
              <w:temporary/>
              <w:showingPlcHdr/>
              <w15:appearance w15:val="hidden"/>
            </w:sdtPr>
            <w:sdtEndPr/>
            <w:sdtContent>
              <w:p w14:paraId="6C4C3476" w14:textId="77777777" w:rsidR="00F61DF9" w:rsidRDefault="00F61DF9" w:rsidP="00F61DF9"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alias w:val="Education:"/>
        <w:tag w:val="Education:"/>
        <w:id w:val="-1908763273"/>
        <w:placeholder>
          <w:docPart w:val="B0BD6AA58D374CDEB1B2DC72ED69378E"/>
        </w:placeholder>
        <w:temporary/>
        <w:showingPlcHdr/>
        <w15:appearance w15:val="hidden"/>
      </w:sdtPr>
      <w:sdtEndPr/>
      <w:sdtContent>
        <w:p w14:paraId="171D85A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865DB1F" w14:textId="77777777" w:rsidTr="00D66A52">
        <w:tc>
          <w:tcPr>
            <w:tcW w:w="9355" w:type="dxa"/>
          </w:tcPr>
          <w:p w14:paraId="629DCE2E" w14:textId="5F4D48FD" w:rsidR="001D0BF1" w:rsidRPr="00CF1A49" w:rsidRDefault="005D37F8" w:rsidP="001D0BF1">
            <w:pPr>
              <w:pStyle w:val="Heading3"/>
              <w:contextualSpacing w:val="0"/>
              <w:outlineLvl w:val="2"/>
            </w:pPr>
            <w:r>
              <w:t>January 2021</w:t>
            </w:r>
          </w:p>
          <w:p w14:paraId="5AFBAB7A" w14:textId="36A81AE0" w:rsidR="001D0BF1" w:rsidRPr="00CF1A49" w:rsidRDefault="005D37F8" w:rsidP="001D0BF1">
            <w:pPr>
              <w:pStyle w:val="Heading2"/>
              <w:contextualSpacing w:val="0"/>
              <w:outlineLvl w:val="1"/>
            </w:pPr>
            <w:r>
              <w:t xml:space="preserve">Comptia a+ Certification, </w:t>
            </w:r>
            <w:r>
              <w:rPr>
                <w:rStyle w:val="SubtleReference"/>
              </w:rPr>
              <w:t>COMPTia</w:t>
            </w:r>
          </w:p>
          <w:p w14:paraId="03EE4F53" w14:textId="11DACE34" w:rsidR="007538DC" w:rsidRPr="00CF1A49" w:rsidRDefault="005D37F8" w:rsidP="007538DC">
            <w:pPr>
              <w:contextualSpacing w:val="0"/>
            </w:pPr>
            <w:r>
              <w:t xml:space="preserve">Completed my A+ certification. </w:t>
            </w:r>
          </w:p>
        </w:tc>
      </w:tr>
      <w:tr w:rsidR="00F61DF9" w:rsidRPr="00CF1A49" w14:paraId="1F25C948" w14:textId="77777777" w:rsidTr="005D37F8">
        <w:trPr>
          <w:trHeight w:val="985"/>
        </w:trPr>
        <w:tc>
          <w:tcPr>
            <w:tcW w:w="9355" w:type="dxa"/>
            <w:tcMar>
              <w:top w:w="216" w:type="dxa"/>
            </w:tcMar>
          </w:tcPr>
          <w:p w14:paraId="26942867" w14:textId="2F40A351" w:rsidR="00F61DF9" w:rsidRPr="00CF1A49" w:rsidRDefault="005D37F8" w:rsidP="00F61DF9">
            <w:pPr>
              <w:pStyle w:val="Heading3"/>
              <w:contextualSpacing w:val="0"/>
              <w:outlineLvl w:val="2"/>
            </w:pPr>
            <w:r>
              <w:t>August 2021</w:t>
            </w:r>
          </w:p>
          <w:p w14:paraId="1CDEBFBA" w14:textId="6E1A32D8" w:rsidR="00F61DF9" w:rsidRPr="00CF1A49" w:rsidRDefault="005D37F8" w:rsidP="00F61DF9">
            <w:pPr>
              <w:pStyle w:val="Heading2"/>
              <w:contextualSpacing w:val="0"/>
              <w:outlineLvl w:val="1"/>
            </w:pPr>
            <w:r>
              <w:t>Comptia server+ Certification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Comptia</w:t>
            </w:r>
          </w:p>
          <w:p w14:paraId="286E00EA" w14:textId="4A267DBD" w:rsidR="005D37F8" w:rsidRDefault="005D37F8" w:rsidP="005D37F8">
            <w:r>
              <w:t xml:space="preserve">Completed my Server+ </w:t>
            </w:r>
            <w:proofErr w:type="spellStart"/>
            <w:r>
              <w:t>Cerification</w:t>
            </w:r>
            <w:proofErr w:type="spellEnd"/>
          </w:p>
        </w:tc>
      </w:tr>
    </w:tbl>
    <w:sdt>
      <w:sdtPr>
        <w:alias w:val="Skills:"/>
        <w:tag w:val="Skills:"/>
        <w:id w:val="-1392877668"/>
        <w:placeholder>
          <w:docPart w:val="008D5A9C60AE48C29FFAB42EB3209C8A"/>
        </w:placeholder>
        <w:temporary/>
        <w:showingPlcHdr/>
        <w15:appearance w15:val="hidden"/>
      </w:sdtPr>
      <w:sdtEndPr/>
      <w:sdtContent>
        <w:p w14:paraId="07A7927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D96CAA7" w14:textId="77777777" w:rsidTr="00CF1A49">
        <w:tc>
          <w:tcPr>
            <w:tcW w:w="4675" w:type="dxa"/>
          </w:tcPr>
          <w:p w14:paraId="42A9D73C" w14:textId="6E5EF51D" w:rsidR="001E3120" w:rsidRPr="006E1507" w:rsidRDefault="004A7A3E" w:rsidP="006E1507">
            <w:pPr>
              <w:pStyle w:val="ListBullet"/>
              <w:contextualSpacing w:val="0"/>
            </w:pPr>
            <w:r>
              <w:t>Extensive experience in Windows 7/10</w:t>
            </w:r>
          </w:p>
          <w:p w14:paraId="65FD6193" w14:textId="77777777" w:rsidR="00F612FE" w:rsidRPr="006E1507" w:rsidRDefault="00F612FE" w:rsidP="00F612FE">
            <w:pPr>
              <w:pStyle w:val="ListBullet"/>
              <w:contextualSpacing w:val="0"/>
            </w:pPr>
            <w:r>
              <w:t>Experience in both on premise AD, and Azure AD</w:t>
            </w:r>
          </w:p>
          <w:p w14:paraId="08B2FF01" w14:textId="7479213F" w:rsidR="001F4E6D" w:rsidRPr="006E1507" w:rsidRDefault="001F4E6D" w:rsidP="00F612F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55ED738C" w14:textId="33875177" w:rsidR="003A0632" w:rsidRPr="006E1507" w:rsidRDefault="00F612FE" w:rsidP="006E1507">
            <w:pPr>
              <w:pStyle w:val="ListBullet"/>
              <w:contextualSpacing w:val="0"/>
            </w:pPr>
            <w:r>
              <w:t>Experience in both Office 2016 and 365</w:t>
            </w:r>
          </w:p>
          <w:p w14:paraId="1176A5D1" w14:textId="660764DB" w:rsidR="001E3120" w:rsidRPr="006E1507" w:rsidRDefault="004A7A3E" w:rsidP="006E1507">
            <w:pPr>
              <w:pStyle w:val="ListBullet"/>
              <w:contextualSpacing w:val="0"/>
            </w:pPr>
            <w:r>
              <w:t>Experience in deploying and troubleshooting a wide variety of applications</w:t>
            </w:r>
          </w:p>
          <w:p w14:paraId="0FC4023E" w14:textId="0C351B13" w:rsidR="001E3120" w:rsidRPr="006E1507" w:rsidRDefault="004A7A3E" w:rsidP="006E1507">
            <w:pPr>
              <w:pStyle w:val="ListBullet"/>
              <w:contextualSpacing w:val="0"/>
            </w:pPr>
            <w:r>
              <w:t xml:space="preserve">Experience with </w:t>
            </w:r>
            <w:r w:rsidR="00F612FE">
              <w:t>Windows server 2012+</w:t>
            </w:r>
          </w:p>
        </w:tc>
      </w:tr>
    </w:tbl>
    <w:sdt>
      <w:sdtPr>
        <w:alias w:val="Activities:"/>
        <w:tag w:val="Activities:"/>
        <w:id w:val="1223332893"/>
        <w:placeholder>
          <w:docPart w:val="06BAE5DE7AAB48419E8E8F7EC02E9948"/>
        </w:placeholder>
        <w:temporary/>
        <w:showingPlcHdr/>
        <w15:appearance w15:val="hidden"/>
      </w:sdtPr>
      <w:sdtEndPr/>
      <w:sdtContent>
        <w:p w14:paraId="4CE96978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18003BA" w14:textId="6536718C" w:rsidR="00B51D1B" w:rsidRPr="006E1507" w:rsidRDefault="00F612FE" w:rsidP="006E1507">
      <w:r>
        <w:t xml:space="preserve">I am an avid computer builder. I enjoy gaming on both my PC and consoles. Passionate sports fan, especially football. I also very much enjoy powerlifting. Recently I’ve been getting back into reading and trying my hand at becoming a better cook. 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6733" w14:textId="77777777" w:rsidR="005D37F8" w:rsidRDefault="005D37F8" w:rsidP="0068194B">
      <w:r>
        <w:separator/>
      </w:r>
    </w:p>
    <w:p w14:paraId="7505BF07" w14:textId="77777777" w:rsidR="005D37F8" w:rsidRDefault="005D37F8"/>
    <w:p w14:paraId="787E75E3" w14:textId="77777777" w:rsidR="005D37F8" w:rsidRDefault="005D37F8"/>
  </w:endnote>
  <w:endnote w:type="continuationSeparator" w:id="0">
    <w:p w14:paraId="36AC17D2" w14:textId="77777777" w:rsidR="005D37F8" w:rsidRDefault="005D37F8" w:rsidP="0068194B">
      <w:r>
        <w:continuationSeparator/>
      </w:r>
    </w:p>
    <w:p w14:paraId="031A9CB9" w14:textId="77777777" w:rsidR="005D37F8" w:rsidRDefault="005D37F8"/>
    <w:p w14:paraId="2EFB18FC" w14:textId="77777777" w:rsidR="005D37F8" w:rsidRDefault="005D3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EDFD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B5F6" w14:textId="77777777" w:rsidR="005D37F8" w:rsidRDefault="005D37F8" w:rsidP="0068194B">
      <w:r>
        <w:separator/>
      </w:r>
    </w:p>
    <w:p w14:paraId="1D206B79" w14:textId="77777777" w:rsidR="005D37F8" w:rsidRDefault="005D37F8"/>
    <w:p w14:paraId="7FC7B0E8" w14:textId="77777777" w:rsidR="005D37F8" w:rsidRDefault="005D37F8"/>
  </w:footnote>
  <w:footnote w:type="continuationSeparator" w:id="0">
    <w:p w14:paraId="24BABA3E" w14:textId="77777777" w:rsidR="005D37F8" w:rsidRDefault="005D37F8" w:rsidP="0068194B">
      <w:r>
        <w:continuationSeparator/>
      </w:r>
    </w:p>
    <w:p w14:paraId="2A87A01C" w14:textId="77777777" w:rsidR="005D37F8" w:rsidRDefault="005D37F8"/>
    <w:p w14:paraId="301625DE" w14:textId="77777777" w:rsidR="005D37F8" w:rsidRDefault="005D37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387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8824BC" wp14:editId="17F5F9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45638F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F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7A3E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7F8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2FE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E976"/>
  <w15:chartTrackingRefBased/>
  <w15:docId w15:val="{32E5D1FA-3F9F-4155-8B90-7C1CACA2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w0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2821208F93464BB30B726DECB8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0663C-63AF-40D3-930F-185FE72FBBF2}"/>
      </w:docPartPr>
      <w:docPartBody>
        <w:p w:rsidR="00000000" w:rsidRDefault="00683EB1">
          <w:pPr>
            <w:pStyle w:val="272821208F93464BB30B726DECB855A0"/>
          </w:pPr>
          <w:r w:rsidRPr="00CF1A49">
            <w:t>·</w:t>
          </w:r>
        </w:p>
      </w:docPartBody>
    </w:docPart>
    <w:docPart>
      <w:docPartPr>
        <w:name w:val="D7AF81F34D334660A1AB2817AB058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EC655-19FC-495E-BA20-228AB8CCD462}"/>
      </w:docPartPr>
      <w:docPartBody>
        <w:p w:rsidR="00000000" w:rsidRDefault="00683EB1">
          <w:pPr>
            <w:pStyle w:val="D7AF81F34D334660A1AB2817AB058D82"/>
          </w:pPr>
          <w:r w:rsidRPr="00CF1A49">
            <w:t>·</w:t>
          </w:r>
        </w:p>
      </w:docPartBody>
    </w:docPart>
    <w:docPart>
      <w:docPartPr>
        <w:name w:val="27AF0DD85BE24C3A990BED76A0866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0B6B5-649A-4F58-BB14-1332058A58D1}"/>
      </w:docPartPr>
      <w:docPartBody>
        <w:p w:rsidR="00000000" w:rsidRDefault="00683EB1">
          <w:pPr>
            <w:pStyle w:val="27AF0DD85BE24C3A990BED76A0866592"/>
          </w:pPr>
          <w:r w:rsidRPr="00CF1A49">
            <w:t>Experience</w:t>
          </w:r>
        </w:p>
      </w:docPartBody>
    </w:docPart>
    <w:docPart>
      <w:docPartPr>
        <w:name w:val="F0938DD8EB0E46778B94F99BD267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6DAF7-4EA8-48B6-BEE2-4E9CAA8E9495}"/>
      </w:docPartPr>
      <w:docPartBody>
        <w:p w:rsidR="00000000" w:rsidRDefault="00683EB1">
          <w:pPr>
            <w:pStyle w:val="F0938DD8EB0E46778B94F99BD267A55D"/>
          </w:pPr>
          <w:r w:rsidRPr="00CF1A49">
            <w:t>Describe your responsibilities and achievements in terms of impact and results. Use examples, but keep it short.</w:t>
          </w:r>
        </w:p>
      </w:docPartBody>
    </w:docPart>
    <w:docPart>
      <w:docPartPr>
        <w:name w:val="B0BD6AA58D374CDEB1B2DC72ED693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768-6BFB-4DB5-A165-9AB898E7B42C}"/>
      </w:docPartPr>
      <w:docPartBody>
        <w:p w:rsidR="00000000" w:rsidRDefault="00683EB1">
          <w:pPr>
            <w:pStyle w:val="B0BD6AA58D374CDEB1B2DC72ED69378E"/>
          </w:pPr>
          <w:r w:rsidRPr="00CF1A49">
            <w:t>Education</w:t>
          </w:r>
        </w:p>
      </w:docPartBody>
    </w:docPart>
    <w:docPart>
      <w:docPartPr>
        <w:name w:val="008D5A9C60AE48C29FFAB42EB3209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D087-A4C6-4DFE-AE86-80B4CE3B4D4C}"/>
      </w:docPartPr>
      <w:docPartBody>
        <w:p w:rsidR="00000000" w:rsidRDefault="00683EB1">
          <w:pPr>
            <w:pStyle w:val="008D5A9C60AE48C29FFAB42EB3209C8A"/>
          </w:pPr>
          <w:r w:rsidRPr="00CF1A49">
            <w:t>Skills</w:t>
          </w:r>
        </w:p>
      </w:docPartBody>
    </w:docPart>
    <w:docPart>
      <w:docPartPr>
        <w:name w:val="06BAE5DE7AAB48419E8E8F7EC02E9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17F1-234B-4422-A9D3-3CB610EC3A61}"/>
      </w:docPartPr>
      <w:docPartBody>
        <w:p w:rsidR="00000000" w:rsidRDefault="00683EB1">
          <w:pPr>
            <w:pStyle w:val="06BAE5DE7AAB48419E8E8F7EC02E994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CEA5C09B14AD0B7749030A2BB3F88">
    <w:name w:val="9DCCEA5C09B14AD0B7749030A2BB3F8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22881A2F64048D39CE2B276C7595AB0">
    <w:name w:val="522881A2F64048D39CE2B276C7595AB0"/>
  </w:style>
  <w:style w:type="paragraph" w:customStyle="1" w:styleId="50179364AD964357B904BC1129B4BA6B">
    <w:name w:val="50179364AD964357B904BC1129B4BA6B"/>
  </w:style>
  <w:style w:type="paragraph" w:customStyle="1" w:styleId="272821208F93464BB30B726DECB855A0">
    <w:name w:val="272821208F93464BB30B726DECB855A0"/>
  </w:style>
  <w:style w:type="paragraph" w:customStyle="1" w:styleId="2325CC007B8B40A895AA4A980355399D">
    <w:name w:val="2325CC007B8B40A895AA4A980355399D"/>
  </w:style>
  <w:style w:type="paragraph" w:customStyle="1" w:styleId="CEF4ED2CD44B484EA1706658AD7BF4D5">
    <w:name w:val="CEF4ED2CD44B484EA1706658AD7BF4D5"/>
  </w:style>
  <w:style w:type="paragraph" w:customStyle="1" w:styleId="D7AF81F34D334660A1AB2817AB058D82">
    <w:name w:val="D7AF81F34D334660A1AB2817AB058D82"/>
  </w:style>
  <w:style w:type="paragraph" w:customStyle="1" w:styleId="6CA5FCF61D8B41B0B0AFB17D7BB0284C">
    <w:name w:val="6CA5FCF61D8B41B0B0AFB17D7BB0284C"/>
  </w:style>
  <w:style w:type="paragraph" w:customStyle="1" w:styleId="FBEAB5862BFE47868D07E51DE527F65D">
    <w:name w:val="FBEAB5862BFE47868D07E51DE527F65D"/>
  </w:style>
  <w:style w:type="paragraph" w:customStyle="1" w:styleId="5166E1F8FE6E4E76AAFF798A80A0A721">
    <w:name w:val="5166E1F8FE6E4E76AAFF798A80A0A721"/>
  </w:style>
  <w:style w:type="paragraph" w:customStyle="1" w:styleId="F8EA5A1619E74FF28014D724734214D8">
    <w:name w:val="F8EA5A1619E74FF28014D724734214D8"/>
  </w:style>
  <w:style w:type="paragraph" w:customStyle="1" w:styleId="27AF0DD85BE24C3A990BED76A0866592">
    <w:name w:val="27AF0DD85BE24C3A990BED76A0866592"/>
  </w:style>
  <w:style w:type="paragraph" w:customStyle="1" w:styleId="ACFBED87BF6646E489097025FAC0D726">
    <w:name w:val="ACFBED87BF6646E489097025FAC0D726"/>
  </w:style>
  <w:style w:type="paragraph" w:customStyle="1" w:styleId="F4A93B8D63FF4BE7A95F3FBE5072D318">
    <w:name w:val="F4A93B8D63FF4BE7A95F3FBE5072D318"/>
  </w:style>
  <w:style w:type="paragraph" w:customStyle="1" w:styleId="6C6EFC94E2614C3F82D7BBE6DD584F10">
    <w:name w:val="6C6EFC94E2614C3F82D7BBE6DD584F1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19F97C8C04646F1AB2CE3D4ABC9D984">
    <w:name w:val="219F97C8C04646F1AB2CE3D4ABC9D984"/>
  </w:style>
  <w:style w:type="paragraph" w:customStyle="1" w:styleId="F7520327F4364AD38398577AC32F9B2B">
    <w:name w:val="F7520327F4364AD38398577AC32F9B2B"/>
  </w:style>
  <w:style w:type="paragraph" w:customStyle="1" w:styleId="1D8DCC4015DA4246810146C6EEA575DC">
    <w:name w:val="1D8DCC4015DA4246810146C6EEA575DC"/>
  </w:style>
  <w:style w:type="paragraph" w:customStyle="1" w:styleId="742FAA28367D4086AD5063EF81F89F04">
    <w:name w:val="742FAA28367D4086AD5063EF81F89F04"/>
  </w:style>
  <w:style w:type="paragraph" w:customStyle="1" w:styleId="01E1823D415645C8A19FDF345C20C6C0">
    <w:name w:val="01E1823D415645C8A19FDF345C20C6C0"/>
  </w:style>
  <w:style w:type="paragraph" w:customStyle="1" w:styleId="AA3370CF04474B90A05A0AAD0741EDC6">
    <w:name w:val="AA3370CF04474B90A05A0AAD0741EDC6"/>
  </w:style>
  <w:style w:type="paragraph" w:customStyle="1" w:styleId="F0938DD8EB0E46778B94F99BD267A55D">
    <w:name w:val="F0938DD8EB0E46778B94F99BD267A55D"/>
  </w:style>
  <w:style w:type="paragraph" w:customStyle="1" w:styleId="B0BD6AA58D374CDEB1B2DC72ED69378E">
    <w:name w:val="B0BD6AA58D374CDEB1B2DC72ED69378E"/>
  </w:style>
  <w:style w:type="paragraph" w:customStyle="1" w:styleId="8FED8E6CE8C144EA83A04D884E791EC6">
    <w:name w:val="8FED8E6CE8C144EA83A04D884E791EC6"/>
  </w:style>
  <w:style w:type="paragraph" w:customStyle="1" w:styleId="8D33D77025D24DA39E85A735FB3811AD">
    <w:name w:val="8D33D77025D24DA39E85A735FB3811AD"/>
  </w:style>
  <w:style w:type="paragraph" w:customStyle="1" w:styleId="F4BBE19FD02F4E008C56EFDDE2424073">
    <w:name w:val="F4BBE19FD02F4E008C56EFDDE2424073"/>
  </w:style>
  <w:style w:type="paragraph" w:customStyle="1" w:styleId="66A83432DF054BE895C8DF3E1EFEDC94">
    <w:name w:val="66A83432DF054BE895C8DF3E1EFEDC94"/>
  </w:style>
  <w:style w:type="paragraph" w:customStyle="1" w:styleId="9CEDF6CA260846FAADA1F7B4E76BD8EC">
    <w:name w:val="9CEDF6CA260846FAADA1F7B4E76BD8EC"/>
  </w:style>
  <w:style w:type="paragraph" w:customStyle="1" w:styleId="25684ED3FA2A48E0BE172AA5A29FCE18">
    <w:name w:val="25684ED3FA2A48E0BE172AA5A29FCE18"/>
  </w:style>
  <w:style w:type="paragraph" w:customStyle="1" w:styleId="7397DA6DDDDD4AACB8D7CA7E03C81689">
    <w:name w:val="7397DA6DDDDD4AACB8D7CA7E03C81689"/>
  </w:style>
  <w:style w:type="paragraph" w:customStyle="1" w:styleId="B1D08796612A4410BA3303F384C311E5">
    <w:name w:val="B1D08796612A4410BA3303F384C311E5"/>
  </w:style>
  <w:style w:type="paragraph" w:customStyle="1" w:styleId="0A59D83F04FB4C3DB9A93873884BEF7A">
    <w:name w:val="0A59D83F04FB4C3DB9A93873884BEF7A"/>
  </w:style>
  <w:style w:type="paragraph" w:customStyle="1" w:styleId="EA0B1D83CD46471FBA8A3A58E8439198">
    <w:name w:val="EA0B1D83CD46471FBA8A3A58E8439198"/>
  </w:style>
  <w:style w:type="paragraph" w:customStyle="1" w:styleId="008D5A9C60AE48C29FFAB42EB3209C8A">
    <w:name w:val="008D5A9C60AE48C29FFAB42EB3209C8A"/>
  </w:style>
  <w:style w:type="paragraph" w:customStyle="1" w:styleId="F590C8AE9C884BFDA33FDFB0DDD24427">
    <w:name w:val="F590C8AE9C884BFDA33FDFB0DDD24427"/>
  </w:style>
  <w:style w:type="paragraph" w:customStyle="1" w:styleId="6CF681E86DB34116BACF79FAC084B231">
    <w:name w:val="6CF681E86DB34116BACF79FAC084B231"/>
  </w:style>
  <w:style w:type="paragraph" w:customStyle="1" w:styleId="0E1A411EB28E4BE68DCD099FFD603EEF">
    <w:name w:val="0E1A411EB28E4BE68DCD099FFD603EEF"/>
  </w:style>
  <w:style w:type="paragraph" w:customStyle="1" w:styleId="2EF2CC6B23744F97A0EED01111774C2A">
    <w:name w:val="2EF2CC6B23744F97A0EED01111774C2A"/>
  </w:style>
  <w:style w:type="paragraph" w:customStyle="1" w:styleId="2E0448B38ECD4A03A4C0CDDFFEE70B9A">
    <w:name w:val="2E0448B38ECD4A03A4C0CDDFFEE70B9A"/>
  </w:style>
  <w:style w:type="paragraph" w:customStyle="1" w:styleId="06BAE5DE7AAB48419E8E8F7EC02E9948">
    <w:name w:val="06BAE5DE7AAB48419E8E8F7EC02E9948"/>
  </w:style>
  <w:style w:type="paragraph" w:customStyle="1" w:styleId="892837EBE528439BAEC5492371EC5592">
    <w:name w:val="892837EBE528439BAEC5492371EC5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Wyant, Matthew</dc:creator>
  <cp:keywords/>
  <dc:description/>
  <cp:lastModifiedBy>Wyant, Matthew</cp:lastModifiedBy>
  <cp:revision>1</cp:revision>
  <dcterms:created xsi:type="dcterms:W3CDTF">2021-10-25T18:22:00Z</dcterms:created>
  <dcterms:modified xsi:type="dcterms:W3CDTF">2021-10-25T19:01:00Z</dcterms:modified>
  <cp:category/>
</cp:coreProperties>
</file>